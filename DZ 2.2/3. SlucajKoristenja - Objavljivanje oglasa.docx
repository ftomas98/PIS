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665D5" w14:textId="4415BE27" w:rsidR="00E410E7" w:rsidRDefault="00384A7E" w:rsidP="00CB61A3">
      <w:pPr>
        <w:pStyle w:val="Heading1"/>
      </w:pPr>
      <w:r>
        <w:t>Opis slučaja korištenja</w:t>
      </w:r>
    </w:p>
    <w:p w14:paraId="4D7D7B63" w14:textId="77777777" w:rsidR="004E79BE" w:rsidRDefault="004E79BE" w:rsidP="004E79BE">
      <w:pPr>
        <w:pStyle w:val="Heading2"/>
      </w:pPr>
      <w:r>
        <w:t>Ime</w:t>
      </w:r>
    </w:p>
    <w:p w14:paraId="61F36B17" w14:textId="7CAF1D66" w:rsidR="004E79BE" w:rsidRDefault="00CB61A3" w:rsidP="004E79BE">
      <w:pPr>
        <w:pStyle w:val="Upute"/>
      </w:pPr>
      <w:r w:rsidRPr="00CB61A3">
        <w:t>Objavljivanje oglasa</w:t>
      </w:r>
      <w:r w:rsidR="005E5AB7">
        <w:t xml:space="preserve"> </w:t>
      </w:r>
    </w:p>
    <w:p w14:paraId="5260414C" w14:textId="77777777" w:rsidR="004E79BE" w:rsidRDefault="004E79BE" w:rsidP="004E79BE"/>
    <w:p w14:paraId="51B5E8AF" w14:textId="77777777" w:rsidR="004E79BE" w:rsidRDefault="004E79BE" w:rsidP="004E79BE">
      <w:pPr>
        <w:pStyle w:val="Heading2"/>
      </w:pPr>
      <w:r>
        <w:t>Cilj</w:t>
      </w:r>
    </w:p>
    <w:p w14:paraId="4AAC66E0" w14:textId="291DCDDB" w:rsidR="004E79BE" w:rsidRDefault="00CB61A3" w:rsidP="004E79BE">
      <w:pPr>
        <w:pStyle w:val="Upute"/>
      </w:pPr>
      <w:r w:rsidRPr="00CB61A3">
        <w:t>Omogućiti korisnicima da postave nove oglase</w:t>
      </w:r>
      <w:r w:rsidR="004E79BE">
        <w:t xml:space="preserve">. </w:t>
      </w:r>
    </w:p>
    <w:p w14:paraId="52F38F64" w14:textId="77777777" w:rsidR="004E79BE" w:rsidRDefault="004E79BE" w:rsidP="004E79BE">
      <w:pPr>
        <w:pStyle w:val="Upute"/>
      </w:pPr>
    </w:p>
    <w:p w14:paraId="64D0DE5F" w14:textId="77777777" w:rsidR="004E79BE" w:rsidRDefault="005E5AB7" w:rsidP="004E79BE">
      <w:pPr>
        <w:pStyle w:val="Heading2"/>
      </w:pPr>
      <w:r>
        <w:t>T</w:t>
      </w:r>
      <w:r w:rsidR="004E79BE">
        <w:t>im</w:t>
      </w:r>
      <w:r>
        <w:t xml:space="preserve"> odgovoran za</w:t>
      </w:r>
      <w:r w:rsidR="004E79BE">
        <w:t xml:space="preserve"> slučaj korištenja</w:t>
      </w:r>
    </w:p>
    <w:p w14:paraId="3E8902C9" w14:textId="77777777" w:rsidR="00CB61A3" w:rsidRDefault="00CB61A3" w:rsidP="00CB61A3">
      <w:pPr>
        <w:pStyle w:val="Upute"/>
        <w:numPr>
          <w:ilvl w:val="0"/>
          <w:numId w:val="15"/>
        </w:numPr>
      </w:pPr>
      <w:r>
        <w:t>Tim za razvoj korisničkog sučelja</w:t>
      </w:r>
    </w:p>
    <w:p w14:paraId="293CAE24" w14:textId="77777777" w:rsidR="00CB61A3" w:rsidRDefault="00CB61A3" w:rsidP="00CB61A3">
      <w:pPr>
        <w:pStyle w:val="Upute"/>
        <w:numPr>
          <w:ilvl w:val="0"/>
          <w:numId w:val="15"/>
        </w:numPr>
      </w:pPr>
      <w:r>
        <w:t>Tim za backend razvoj</w:t>
      </w:r>
    </w:p>
    <w:p w14:paraId="3BEFC3B2" w14:textId="19881C16" w:rsidR="004E79BE" w:rsidRDefault="00CB61A3" w:rsidP="00CB61A3">
      <w:pPr>
        <w:pStyle w:val="Upute"/>
        <w:numPr>
          <w:ilvl w:val="0"/>
          <w:numId w:val="15"/>
        </w:numPr>
      </w:pPr>
      <w:r>
        <w:t>Vođa tima: Frano Tomas</w:t>
      </w:r>
      <w:r w:rsidR="005E5AB7">
        <w:t xml:space="preserve"> </w:t>
      </w:r>
    </w:p>
    <w:p w14:paraId="78334DB1" w14:textId="77777777" w:rsidR="004E79BE" w:rsidRDefault="004E79BE" w:rsidP="004E79BE"/>
    <w:p w14:paraId="63386AD2" w14:textId="77777777" w:rsidR="004E79BE" w:rsidRDefault="004E79BE" w:rsidP="004E79BE">
      <w:pPr>
        <w:pStyle w:val="Heading2"/>
      </w:pPr>
      <w:r>
        <w:t>Preduvjeti</w:t>
      </w:r>
    </w:p>
    <w:p w14:paraId="0666ED4F" w14:textId="08DC5E1A" w:rsidR="004E79BE" w:rsidRDefault="00CB61A3" w:rsidP="004E79BE">
      <w:pPr>
        <w:pStyle w:val="Upute"/>
      </w:pPr>
      <w:r w:rsidRPr="00CB61A3">
        <w:t>Korisnik mora biti prijavljen; sustav mora biti funkcionalan i baza podataka dostupna</w:t>
      </w:r>
      <w:r w:rsidR="004E79BE">
        <w:t xml:space="preserve">. </w:t>
      </w:r>
    </w:p>
    <w:p w14:paraId="35AA9C35" w14:textId="77777777" w:rsidR="004B1FDD" w:rsidRDefault="004B1FDD" w:rsidP="004E79BE">
      <w:pPr>
        <w:pStyle w:val="Upute"/>
      </w:pPr>
    </w:p>
    <w:p w14:paraId="6D37730B" w14:textId="77777777" w:rsidR="004B1FDD" w:rsidRDefault="004B1FDD" w:rsidP="004B1FDD">
      <w:pPr>
        <w:pStyle w:val="Heading2"/>
      </w:pPr>
      <w:r>
        <w:t>Stanje nakon slučaja korištenja</w:t>
      </w:r>
    </w:p>
    <w:p w14:paraId="03456C61" w14:textId="7117A7C3" w:rsidR="004B1FDD" w:rsidRPr="004B1FDD" w:rsidRDefault="00CB61A3" w:rsidP="004B1FDD">
      <w:pPr>
        <w:pStyle w:val="Upute"/>
      </w:pPr>
      <w:r w:rsidRPr="00CB61A3">
        <w:t>Novi oglas je uspješno postavljen i dostupan za pregled ostalim korisnicima</w:t>
      </w:r>
      <w:r w:rsidR="004B1FDD">
        <w:t xml:space="preserve">. </w:t>
      </w:r>
    </w:p>
    <w:p w14:paraId="195B70A0" w14:textId="77777777" w:rsidR="004E79BE" w:rsidRDefault="004E79BE" w:rsidP="004E79BE"/>
    <w:p w14:paraId="63FC641F" w14:textId="77777777" w:rsidR="004119AC" w:rsidRDefault="004119AC" w:rsidP="004119AC">
      <w:pPr>
        <w:pStyle w:val="Heading2"/>
      </w:pPr>
      <w:r>
        <w:t>Ograničenja</w:t>
      </w:r>
      <w:r w:rsidR="00960010">
        <w:t xml:space="preserve"> i</w:t>
      </w:r>
      <w:r>
        <w:t xml:space="preserve"> rizici</w:t>
      </w:r>
    </w:p>
    <w:p w14:paraId="6499DA5E" w14:textId="3294F6D0" w:rsidR="004119AC" w:rsidRDefault="00CB61A3" w:rsidP="004119AC">
      <w:pPr>
        <w:pStyle w:val="Upute"/>
      </w:pPr>
      <w:r w:rsidRPr="00CB61A3">
        <w:t>Unos neodgovarajućih sadržaja; problemi s validacijom podataka</w:t>
      </w:r>
      <w:r w:rsidR="008E7E94">
        <w:t xml:space="preserve">. </w:t>
      </w:r>
    </w:p>
    <w:p w14:paraId="7D5B3192" w14:textId="77777777" w:rsidR="005E5AB7" w:rsidRDefault="005E5AB7" w:rsidP="005E5AB7"/>
    <w:p w14:paraId="2E899DAF" w14:textId="77777777" w:rsidR="004119AC" w:rsidRDefault="004119AC" w:rsidP="004119AC">
      <w:pPr>
        <w:pStyle w:val="Heading2"/>
      </w:pPr>
      <w:r>
        <w:t>Okidači događaja</w:t>
      </w:r>
    </w:p>
    <w:p w14:paraId="70730EEC" w14:textId="080359D4" w:rsidR="004119AC" w:rsidRDefault="00CB61A3" w:rsidP="00D315C0">
      <w:pPr>
        <w:pStyle w:val="Upute"/>
      </w:pPr>
      <w:r w:rsidRPr="00CB61A3">
        <w:t>Korisnik ispunjava formu za novi oglas i klikne na gumb za objavu</w:t>
      </w:r>
      <w:r w:rsidR="00A60CAF">
        <w:t xml:space="preserve">. </w:t>
      </w:r>
    </w:p>
    <w:p w14:paraId="09107776" w14:textId="77777777" w:rsidR="00D315C0" w:rsidRPr="004119AC" w:rsidRDefault="00D315C0" w:rsidP="00D315C0"/>
    <w:p w14:paraId="57C3A9EE" w14:textId="77777777" w:rsidR="004119AC" w:rsidRDefault="00D315C0" w:rsidP="00D315C0">
      <w:pPr>
        <w:pStyle w:val="Heading2"/>
      </w:pPr>
      <w:r>
        <w:t>Primarni sudionik</w:t>
      </w:r>
    </w:p>
    <w:p w14:paraId="085AF4EB" w14:textId="65DB2630" w:rsidR="00D315C0" w:rsidRDefault="00CB61A3" w:rsidP="005B044B">
      <w:pPr>
        <w:pStyle w:val="Upute"/>
      </w:pPr>
      <w:r w:rsidRPr="00CB61A3">
        <w:t>Korisnik</w:t>
      </w:r>
      <w:r w:rsidR="005B044B">
        <w:t xml:space="preserve"> </w:t>
      </w:r>
    </w:p>
    <w:p w14:paraId="24728C9A" w14:textId="77777777" w:rsidR="005B044B" w:rsidRDefault="005B044B" w:rsidP="00D315C0"/>
    <w:p w14:paraId="5988B062" w14:textId="77777777" w:rsidR="00D315C0" w:rsidRDefault="00D315C0" w:rsidP="00D315C0">
      <w:pPr>
        <w:pStyle w:val="Heading2"/>
      </w:pPr>
      <w:r>
        <w:t>Sporedni sudionik odnosno sudionici</w:t>
      </w:r>
    </w:p>
    <w:p w14:paraId="6BE38188" w14:textId="4FAF9B0D" w:rsidR="00D315C0" w:rsidRPr="00D315C0" w:rsidRDefault="00CB61A3" w:rsidP="00621F76">
      <w:pPr>
        <w:pStyle w:val="Upute"/>
      </w:pPr>
      <w:r w:rsidRPr="00CB61A3">
        <w:t>Administrator</w:t>
      </w:r>
      <w:r w:rsidR="00621F76">
        <w:t xml:space="preserve"> </w:t>
      </w:r>
    </w:p>
    <w:p w14:paraId="11ED27C2" w14:textId="77777777" w:rsidR="00D315C0" w:rsidRDefault="00D315C0" w:rsidP="00D315C0"/>
    <w:p w14:paraId="521AFFF0" w14:textId="77777777" w:rsidR="00621F76" w:rsidRDefault="00621F76" w:rsidP="00D315C0"/>
    <w:p w14:paraId="70D97872" w14:textId="77777777" w:rsidR="00621F76" w:rsidRPr="00D315C0" w:rsidRDefault="00621F76" w:rsidP="00D315C0"/>
    <w:p w14:paraId="25705393" w14:textId="5404100F" w:rsidR="00930DDF" w:rsidRDefault="00E410E7" w:rsidP="00930DDF">
      <w:pPr>
        <w:pStyle w:val="Heading1"/>
      </w:pPr>
      <w:r>
        <w:t xml:space="preserve">Imena </w:t>
      </w:r>
      <w:r w:rsidR="009E7096" w:rsidRPr="001A0538">
        <w:t xml:space="preserve"> </w:t>
      </w:r>
      <w:r>
        <w:t>putova slučaja korištenja</w:t>
      </w:r>
      <w:r w:rsidR="00930DDF">
        <w:t xml:space="preserve">.  </w:t>
      </w:r>
    </w:p>
    <w:p w14:paraId="6142E613" w14:textId="77777777" w:rsidR="00930DDF" w:rsidRDefault="00930DDF" w:rsidP="00930DDF">
      <w:pPr>
        <w:pStyle w:val="Heading2"/>
      </w:pPr>
      <w:r>
        <w:t xml:space="preserve">Primarni put </w:t>
      </w:r>
    </w:p>
    <w:p w14:paraId="5E813F2B" w14:textId="63CA103A" w:rsidR="00930DDF" w:rsidRDefault="00CB61A3" w:rsidP="00930DDF">
      <w:pPr>
        <w:pStyle w:val="Upute"/>
      </w:pPr>
      <w:r w:rsidRPr="00CB61A3">
        <w:t>Korisnik uspješno postavlja novi oglas</w:t>
      </w:r>
      <w:r w:rsidR="00930DDF">
        <w:t xml:space="preserve">. </w:t>
      </w:r>
    </w:p>
    <w:p w14:paraId="1F612D6A" w14:textId="77777777" w:rsidR="00930DDF" w:rsidRDefault="00930DDF" w:rsidP="00930DDF"/>
    <w:p w14:paraId="6E17F859" w14:textId="77777777" w:rsidR="00930DDF" w:rsidRDefault="00930DDF" w:rsidP="00930DDF">
      <w:pPr>
        <w:pStyle w:val="Heading2"/>
      </w:pPr>
      <w:r>
        <w:t>Alternativni putovi</w:t>
      </w:r>
    </w:p>
    <w:p w14:paraId="6C72AF33" w14:textId="77777777" w:rsidR="00CB61A3" w:rsidRDefault="00CB61A3" w:rsidP="00CB61A3">
      <w:pPr>
        <w:pStyle w:val="Upute"/>
        <w:numPr>
          <w:ilvl w:val="0"/>
          <w:numId w:val="16"/>
        </w:numPr>
      </w:pPr>
      <w:r>
        <w:t>Korisnik unosi nepotpune informacije.</w:t>
      </w:r>
    </w:p>
    <w:p w14:paraId="289F5B0E" w14:textId="6CD42DE4" w:rsidR="00930DDF" w:rsidRDefault="00CB61A3" w:rsidP="00CB61A3">
      <w:pPr>
        <w:pStyle w:val="Upute"/>
        <w:numPr>
          <w:ilvl w:val="0"/>
          <w:numId w:val="16"/>
        </w:numPr>
      </w:pPr>
      <w:r>
        <w:t>Sustav detektira neprimjeren sadržaj.</w:t>
      </w:r>
      <w:r w:rsidR="00EB57D6">
        <w:t xml:space="preserve"> </w:t>
      </w:r>
    </w:p>
    <w:p w14:paraId="0474F125" w14:textId="77777777" w:rsidR="00DD0287" w:rsidRDefault="00DD0287" w:rsidP="00930DDF"/>
    <w:p w14:paraId="1553CFBE" w14:textId="77777777" w:rsidR="00930DDF" w:rsidRPr="00930DDF" w:rsidRDefault="00930DDF" w:rsidP="00930DDF">
      <w:pPr>
        <w:pStyle w:val="Heading2"/>
      </w:pPr>
      <w:r>
        <w:lastRenderedPageBreak/>
        <w:t>Put</w:t>
      </w:r>
      <w:r w:rsidR="0023740A">
        <w:t>ovi</w:t>
      </w:r>
      <w:r>
        <w:t xml:space="preserve"> u slučaju iznimke</w:t>
      </w:r>
    </w:p>
    <w:p w14:paraId="574F68B0" w14:textId="77777777" w:rsidR="00CB61A3" w:rsidRDefault="00CB61A3" w:rsidP="00CB61A3">
      <w:pPr>
        <w:pStyle w:val="Upute"/>
        <w:numPr>
          <w:ilvl w:val="0"/>
          <w:numId w:val="17"/>
        </w:numPr>
      </w:pPr>
      <w:r>
        <w:t>Sustav je nedostupan.</w:t>
      </w:r>
    </w:p>
    <w:p w14:paraId="4B556172" w14:textId="25103A30" w:rsidR="00930DDF" w:rsidRDefault="00CB61A3" w:rsidP="00CB61A3">
      <w:pPr>
        <w:pStyle w:val="Upute"/>
        <w:numPr>
          <w:ilvl w:val="0"/>
          <w:numId w:val="17"/>
        </w:numPr>
      </w:pPr>
      <w:r>
        <w:t>Baza podataka je nedostupna</w:t>
      </w:r>
      <w:r w:rsidR="00DD0287">
        <w:t>.</w:t>
      </w:r>
    </w:p>
    <w:p w14:paraId="25883FD0" w14:textId="77777777" w:rsidR="00DD0287" w:rsidRDefault="00DD0287" w:rsidP="00E410E7"/>
    <w:p w14:paraId="7704C987" w14:textId="77777777" w:rsidR="009A2184" w:rsidRDefault="009A2184" w:rsidP="00E410E7"/>
    <w:p w14:paraId="0DB43E60" w14:textId="77777777" w:rsidR="009A2184" w:rsidRPr="00E410E7" w:rsidRDefault="009A2184" w:rsidP="00E410E7"/>
    <w:p w14:paraId="5EE9B38B" w14:textId="648075BC" w:rsidR="004F46DC" w:rsidRDefault="00E410E7" w:rsidP="004C4753">
      <w:pPr>
        <w:pStyle w:val="Heading1"/>
      </w:pPr>
      <w:r>
        <w:t>Detalji slučaja korištenja</w:t>
      </w:r>
    </w:p>
    <w:p w14:paraId="4699B350" w14:textId="77777777" w:rsidR="004F46DC" w:rsidRDefault="004F46DC" w:rsidP="004F46DC">
      <w:pPr>
        <w:pStyle w:val="Heading2"/>
      </w:pPr>
      <w:r>
        <w:t>Ime puta</w:t>
      </w:r>
    </w:p>
    <w:p w14:paraId="1180D969" w14:textId="5FD1D012" w:rsidR="004F46DC" w:rsidRPr="004F46DC" w:rsidRDefault="004C4753" w:rsidP="004F46DC">
      <w:pPr>
        <w:pStyle w:val="Upute"/>
      </w:pPr>
      <w:r w:rsidRPr="004C4753">
        <w:t>Primarni put - Uspješno objavljivanje oglasa</w:t>
      </w:r>
    </w:p>
    <w:p w14:paraId="1721405A" w14:textId="77777777" w:rsidR="00033DF3" w:rsidRDefault="00033DF3" w:rsidP="00E410E7"/>
    <w:p w14:paraId="71AE80CD" w14:textId="77777777" w:rsidR="004F46DC" w:rsidRDefault="004F46DC" w:rsidP="00033DF3">
      <w:pPr>
        <w:pStyle w:val="Heading3"/>
      </w:pPr>
      <w:r>
        <w:t>Okidač događaja</w:t>
      </w:r>
    </w:p>
    <w:p w14:paraId="4E903CF2" w14:textId="54BD7B69" w:rsidR="004F46DC" w:rsidRPr="00033DF3" w:rsidRDefault="004C4753" w:rsidP="00033DF3">
      <w:pPr>
        <w:pStyle w:val="Upute"/>
      </w:pPr>
      <w:r w:rsidRPr="004C4753">
        <w:t>Korisnik ispunjava formu za novi oglas i klikne na gumb za objavu</w:t>
      </w:r>
      <w:r w:rsidR="00033DF3">
        <w:t xml:space="preserve">. </w:t>
      </w:r>
    </w:p>
    <w:p w14:paraId="0E7EEF27" w14:textId="77777777" w:rsidR="00033DF3" w:rsidRDefault="00033DF3" w:rsidP="004F46DC">
      <w:pPr>
        <w:pStyle w:val="Upute"/>
      </w:pPr>
    </w:p>
    <w:p w14:paraId="36A95979" w14:textId="77777777" w:rsidR="004F46DC" w:rsidRDefault="00033DF3" w:rsidP="00033DF3">
      <w:pPr>
        <w:pStyle w:val="Heading3"/>
      </w:pPr>
      <w:r>
        <w:t>Osnovi slijed koraka</w:t>
      </w:r>
    </w:p>
    <w:p w14:paraId="77B4436C" w14:textId="77777777" w:rsidR="004C4753" w:rsidRPr="004C4753" w:rsidRDefault="004C4753" w:rsidP="004C4753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4C4753">
        <w:rPr>
          <w:rFonts w:ascii="Arial" w:hAnsi="Arial"/>
          <w:color w:val="0000FF"/>
          <w:sz w:val="20"/>
        </w:rPr>
        <w:t>Korisnik pristupa stranici za objavu oglasa.</w:t>
      </w:r>
    </w:p>
    <w:p w14:paraId="598B8AC8" w14:textId="020AB2BD" w:rsidR="004C4753" w:rsidRPr="004C4753" w:rsidRDefault="004C4753" w:rsidP="004C4753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4C4753">
        <w:rPr>
          <w:rFonts w:ascii="Arial" w:hAnsi="Arial"/>
          <w:color w:val="0000FF"/>
          <w:sz w:val="20"/>
        </w:rPr>
        <w:t>Korisnik popunjava potrebne informacije.</w:t>
      </w:r>
    </w:p>
    <w:p w14:paraId="595800EF" w14:textId="4308F860" w:rsidR="004C4753" w:rsidRPr="004C4753" w:rsidRDefault="004C4753" w:rsidP="004C4753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4C4753">
        <w:rPr>
          <w:rFonts w:ascii="Arial" w:hAnsi="Arial"/>
          <w:color w:val="0000FF"/>
          <w:sz w:val="20"/>
        </w:rPr>
        <w:t>Sustav validira unesene podatke.</w:t>
      </w:r>
    </w:p>
    <w:p w14:paraId="608B2091" w14:textId="77777777" w:rsidR="004C4753" w:rsidRDefault="004C4753" w:rsidP="004C4753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4C4753">
        <w:rPr>
          <w:rFonts w:ascii="Arial" w:hAnsi="Arial"/>
          <w:color w:val="0000FF"/>
          <w:sz w:val="20"/>
        </w:rPr>
        <w:t>Sustav sprema oglas u bazu podataka.</w:t>
      </w:r>
    </w:p>
    <w:p w14:paraId="0F3FB738" w14:textId="546D5256" w:rsidR="00D50AF2" w:rsidRPr="004C4753" w:rsidRDefault="004C4753" w:rsidP="004C4753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4C4753">
        <w:rPr>
          <w:rFonts w:ascii="Arial" w:hAnsi="Arial"/>
          <w:color w:val="0000FF"/>
          <w:sz w:val="20"/>
        </w:rPr>
        <w:t>Oglas je postavljen i vidljiv ostalim korisnicima.</w:t>
      </w:r>
    </w:p>
    <w:p w14:paraId="1A648BB4" w14:textId="77777777" w:rsidR="00033DF3" w:rsidRDefault="00D50AF2" w:rsidP="00033DF3">
      <w:pPr>
        <w:pStyle w:val="Heading3"/>
      </w:pPr>
      <w:r>
        <w:t>Poslovna pravila</w:t>
      </w:r>
    </w:p>
    <w:p w14:paraId="1E504040" w14:textId="1AD7AD4F" w:rsidR="00033DF3" w:rsidRDefault="004C4753" w:rsidP="0038572E">
      <w:pPr>
        <w:pStyle w:val="Upute"/>
      </w:pPr>
      <w:r w:rsidRPr="004C4753">
        <w:t>Oglasi moraju biti pregledani i odobreni od strane administratora prije nego budu javno dostupni.</w:t>
      </w:r>
      <w:r w:rsidR="0038572E">
        <w:t xml:space="preserve"> </w:t>
      </w:r>
    </w:p>
    <w:p w14:paraId="07BD9226" w14:textId="77777777" w:rsidR="00033DF3" w:rsidRPr="00033DF3" w:rsidRDefault="00033DF3" w:rsidP="00033DF3"/>
    <w:p w14:paraId="0E9C6671" w14:textId="77777777" w:rsidR="00D50AF2" w:rsidRPr="00D50AF2" w:rsidRDefault="00D50AF2" w:rsidP="00033DF3">
      <w:pPr>
        <w:pStyle w:val="Heading3"/>
      </w:pPr>
      <w:r>
        <w:t>Ograničenja i rizici</w:t>
      </w:r>
    </w:p>
    <w:p w14:paraId="2112BE17" w14:textId="04369858" w:rsidR="00DD0287" w:rsidRDefault="004C4753" w:rsidP="0038572E">
      <w:pPr>
        <w:pStyle w:val="Upute"/>
      </w:pPr>
      <w:r w:rsidRPr="004C4753">
        <w:t>Unos neodgovarajućih sadržaja, problemi s validacijom podataka</w:t>
      </w:r>
      <w:r>
        <w:t>.</w:t>
      </w:r>
    </w:p>
    <w:p w14:paraId="7900B7E3" w14:textId="77777777" w:rsidR="004C4753" w:rsidRDefault="004C4753" w:rsidP="0038572E">
      <w:pPr>
        <w:pStyle w:val="Upute"/>
      </w:pPr>
    </w:p>
    <w:p w14:paraId="2B9B74A7" w14:textId="77777777" w:rsidR="004C4753" w:rsidRDefault="004C4753" w:rsidP="0038572E">
      <w:pPr>
        <w:pStyle w:val="Upute"/>
      </w:pPr>
    </w:p>
    <w:p w14:paraId="05D707CF" w14:textId="77777777" w:rsidR="004C4753" w:rsidRDefault="004C4753" w:rsidP="0038572E">
      <w:pPr>
        <w:pStyle w:val="Upute"/>
      </w:pPr>
    </w:p>
    <w:p w14:paraId="05134423" w14:textId="77777777" w:rsidR="004C4753" w:rsidRDefault="004C4753" w:rsidP="004C4753">
      <w:pPr>
        <w:pStyle w:val="Heading2"/>
      </w:pPr>
      <w:r>
        <w:t>Ime puta</w:t>
      </w:r>
    </w:p>
    <w:p w14:paraId="0C944F12" w14:textId="72354DBA" w:rsidR="004C4753" w:rsidRDefault="004C4753" w:rsidP="004C4753">
      <w:r w:rsidRPr="004C4753">
        <w:rPr>
          <w:rFonts w:ascii="Arial" w:hAnsi="Arial"/>
          <w:color w:val="0000FF"/>
          <w:sz w:val="20"/>
        </w:rPr>
        <w:t>Alternativni put - Unos nepotpunih informacija</w:t>
      </w:r>
    </w:p>
    <w:p w14:paraId="30AA193E" w14:textId="77777777" w:rsidR="004C4753" w:rsidRDefault="004C4753" w:rsidP="004C4753">
      <w:pPr>
        <w:pStyle w:val="Heading3"/>
      </w:pPr>
      <w:r>
        <w:t>Okidač događaja</w:t>
      </w:r>
    </w:p>
    <w:p w14:paraId="08971FBE" w14:textId="0895D24A" w:rsidR="004C4753" w:rsidRPr="00033DF3" w:rsidRDefault="004C4753" w:rsidP="004C4753">
      <w:pPr>
        <w:pStyle w:val="Upute"/>
      </w:pPr>
      <w:r w:rsidRPr="004C4753">
        <w:t>Korisnik ispunjava formu za novi oglas, ali ostavi neka polja prazna ili unese nevaljane podatke</w:t>
      </w:r>
      <w:r>
        <w:t xml:space="preserve">. </w:t>
      </w:r>
    </w:p>
    <w:p w14:paraId="28A962B0" w14:textId="77777777" w:rsidR="004C4753" w:rsidRDefault="004C4753" w:rsidP="004C4753">
      <w:pPr>
        <w:pStyle w:val="Upute"/>
      </w:pPr>
    </w:p>
    <w:p w14:paraId="053BC94A" w14:textId="77777777" w:rsidR="004C4753" w:rsidRDefault="004C4753" w:rsidP="004C4753">
      <w:pPr>
        <w:pStyle w:val="Heading3"/>
      </w:pPr>
      <w:r>
        <w:t>Osnovi slijed koraka</w:t>
      </w:r>
    </w:p>
    <w:p w14:paraId="61A5DD12" w14:textId="77777777" w:rsidR="004C4753" w:rsidRPr="004C4753" w:rsidRDefault="004C4753" w:rsidP="004C4753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4C4753">
        <w:rPr>
          <w:rFonts w:ascii="Arial" w:hAnsi="Arial"/>
          <w:color w:val="0000FF"/>
          <w:sz w:val="20"/>
        </w:rPr>
        <w:t>Korisnik pristupa stranici za objavu oglasa.</w:t>
      </w:r>
    </w:p>
    <w:p w14:paraId="331ED66E" w14:textId="18D65650" w:rsidR="004C4753" w:rsidRPr="004C4753" w:rsidRDefault="004C4753" w:rsidP="004C4753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4C4753">
        <w:rPr>
          <w:rFonts w:ascii="Arial" w:hAnsi="Arial"/>
          <w:color w:val="0000FF"/>
          <w:sz w:val="20"/>
        </w:rPr>
        <w:t>Korisnik popunjava potrebne informacije, ali ostavlja neka polja prazna ili unosi nevaljane podatke.</w:t>
      </w:r>
    </w:p>
    <w:p w14:paraId="4114FA1A" w14:textId="71B9EE29" w:rsidR="004C4753" w:rsidRPr="004C4753" w:rsidRDefault="004C4753" w:rsidP="004C4753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4C4753">
        <w:rPr>
          <w:rFonts w:ascii="Arial" w:hAnsi="Arial"/>
          <w:color w:val="0000FF"/>
          <w:sz w:val="20"/>
        </w:rPr>
        <w:t>Sustav validira unesene podatke</w:t>
      </w:r>
      <w:r>
        <w:rPr>
          <w:rFonts w:ascii="Arial" w:hAnsi="Arial"/>
          <w:color w:val="0000FF"/>
          <w:sz w:val="20"/>
        </w:rPr>
        <w:t xml:space="preserve"> i otkriva pogreške</w:t>
      </w:r>
      <w:r w:rsidRPr="004C4753">
        <w:rPr>
          <w:rFonts w:ascii="Arial" w:hAnsi="Arial"/>
          <w:color w:val="0000FF"/>
          <w:sz w:val="20"/>
        </w:rPr>
        <w:t>.</w:t>
      </w:r>
    </w:p>
    <w:p w14:paraId="5CCB7D80" w14:textId="5360CE66" w:rsidR="004C4753" w:rsidRDefault="004C4753" w:rsidP="004C4753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4C4753">
        <w:rPr>
          <w:rFonts w:ascii="Arial" w:hAnsi="Arial"/>
          <w:color w:val="0000FF"/>
          <w:sz w:val="20"/>
        </w:rPr>
        <w:t>Sustav prikazuje poruku o pogrešci korisniku i označava polja koja treba popuniti ili ispravit</w:t>
      </w:r>
      <w:r>
        <w:rPr>
          <w:rFonts w:ascii="Arial" w:hAnsi="Arial"/>
          <w:color w:val="0000FF"/>
          <w:sz w:val="20"/>
        </w:rPr>
        <w:t>i</w:t>
      </w:r>
      <w:r w:rsidRPr="004C4753">
        <w:rPr>
          <w:rFonts w:ascii="Arial" w:hAnsi="Arial"/>
          <w:color w:val="0000FF"/>
          <w:sz w:val="20"/>
        </w:rPr>
        <w:t>.</w:t>
      </w:r>
    </w:p>
    <w:p w14:paraId="059A9156" w14:textId="4C7A8732" w:rsidR="004C4753" w:rsidRPr="004C4753" w:rsidRDefault="004C4753" w:rsidP="004C4753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4C4753">
        <w:rPr>
          <w:rFonts w:ascii="Arial" w:hAnsi="Arial"/>
          <w:color w:val="0000FF"/>
          <w:sz w:val="20"/>
        </w:rPr>
        <w:t>Korisnik ispravlja unesene podatke i ponovno pokušava objaviti oglas</w:t>
      </w:r>
      <w:r w:rsidRPr="004C4753">
        <w:rPr>
          <w:rFonts w:ascii="Arial" w:hAnsi="Arial"/>
          <w:color w:val="0000FF"/>
          <w:sz w:val="20"/>
        </w:rPr>
        <w:t>.</w:t>
      </w:r>
    </w:p>
    <w:p w14:paraId="15C6510F" w14:textId="77777777" w:rsidR="004C4753" w:rsidRDefault="004C4753" w:rsidP="004C4753">
      <w:pPr>
        <w:pStyle w:val="Heading3"/>
      </w:pPr>
      <w:r>
        <w:t>Poslovna pravila</w:t>
      </w:r>
    </w:p>
    <w:p w14:paraId="7420647E" w14:textId="61DAF078" w:rsidR="004C4753" w:rsidRDefault="004C4753" w:rsidP="004C4753">
      <w:pPr>
        <w:pStyle w:val="Upute"/>
      </w:pPr>
      <w:r w:rsidRPr="004C4753">
        <w:t>Sva obavezna polja moraju biti ispravno popunjena prije nego što oglas može biti objavljen</w:t>
      </w:r>
      <w:r w:rsidRPr="004C4753">
        <w:t>.</w:t>
      </w:r>
      <w:r>
        <w:t xml:space="preserve"> </w:t>
      </w:r>
    </w:p>
    <w:p w14:paraId="19BC30E2" w14:textId="77777777" w:rsidR="004C4753" w:rsidRPr="00033DF3" w:rsidRDefault="004C4753" w:rsidP="004C4753"/>
    <w:p w14:paraId="63AC125C" w14:textId="77777777" w:rsidR="004C4753" w:rsidRPr="00D50AF2" w:rsidRDefault="004C4753" w:rsidP="004C4753">
      <w:pPr>
        <w:pStyle w:val="Heading3"/>
      </w:pPr>
      <w:r>
        <w:t>Ograničenja i rizici</w:t>
      </w:r>
    </w:p>
    <w:p w14:paraId="5B493F78" w14:textId="448475C5" w:rsidR="004C4753" w:rsidRDefault="004C4753" w:rsidP="004C4753">
      <w:pPr>
        <w:pStyle w:val="Upute"/>
      </w:pPr>
      <w:r w:rsidRPr="004C4753">
        <w:t>Korisnik može odustati od objavljivanja oglasa zbog frustracije uzrokovane greškama pri unosu</w:t>
      </w:r>
      <w:r>
        <w:t>.</w:t>
      </w:r>
    </w:p>
    <w:p w14:paraId="25533B36" w14:textId="77777777" w:rsidR="004C4753" w:rsidRDefault="004C4753" w:rsidP="0038572E">
      <w:pPr>
        <w:pStyle w:val="Upute"/>
      </w:pPr>
    </w:p>
    <w:p w14:paraId="2414B596" w14:textId="77777777" w:rsidR="004C4753" w:rsidRDefault="004C4753" w:rsidP="0038572E">
      <w:pPr>
        <w:pStyle w:val="Upute"/>
      </w:pPr>
    </w:p>
    <w:p w14:paraId="498710E9" w14:textId="77777777" w:rsidR="004C4753" w:rsidRDefault="004C4753" w:rsidP="0038572E">
      <w:pPr>
        <w:pStyle w:val="Upute"/>
      </w:pPr>
    </w:p>
    <w:p w14:paraId="5DA0972E" w14:textId="77777777" w:rsidR="004C4753" w:rsidRDefault="004C4753" w:rsidP="0038572E">
      <w:pPr>
        <w:pStyle w:val="Upute"/>
      </w:pPr>
    </w:p>
    <w:p w14:paraId="1CF3924D" w14:textId="77777777" w:rsidR="004C4753" w:rsidRDefault="004C4753" w:rsidP="004C4753">
      <w:pPr>
        <w:pStyle w:val="Heading2"/>
      </w:pPr>
      <w:r>
        <w:t>Ime puta</w:t>
      </w:r>
    </w:p>
    <w:p w14:paraId="47404965" w14:textId="04F3952A" w:rsidR="004C4753" w:rsidRPr="004F46DC" w:rsidRDefault="004C4753" w:rsidP="004C4753">
      <w:pPr>
        <w:pStyle w:val="Upute"/>
      </w:pPr>
      <w:r w:rsidRPr="004C4753">
        <w:t>Alternativni put - Sustav detektira neprimjeren sadržaj</w:t>
      </w:r>
    </w:p>
    <w:p w14:paraId="084C9517" w14:textId="77777777" w:rsidR="004C4753" w:rsidRDefault="004C4753" w:rsidP="004C4753"/>
    <w:p w14:paraId="7D004E52" w14:textId="77777777" w:rsidR="004C4753" w:rsidRDefault="004C4753" w:rsidP="004C4753">
      <w:pPr>
        <w:pStyle w:val="Heading3"/>
      </w:pPr>
      <w:r>
        <w:t>Okidač događaja</w:t>
      </w:r>
    </w:p>
    <w:p w14:paraId="0FC99E1F" w14:textId="103EFEAF" w:rsidR="004C4753" w:rsidRPr="00033DF3" w:rsidRDefault="004C4753" w:rsidP="004C4753">
      <w:pPr>
        <w:pStyle w:val="Upute"/>
      </w:pPr>
      <w:r w:rsidRPr="004C4753">
        <w:t>Korisnik ispunjava formu za novi oglas i unosi sadržaj koji krši pravila platforme</w:t>
      </w:r>
      <w:r>
        <w:t>.</w:t>
      </w:r>
      <w:r>
        <w:t xml:space="preserve"> </w:t>
      </w:r>
    </w:p>
    <w:p w14:paraId="44C3C854" w14:textId="77777777" w:rsidR="004C4753" w:rsidRDefault="004C4753" w:rsidP="004C4753">
      <w:pPr>
        <w:pStyle w:val="Upute"/>
      </w:pPr>
    </w:p>
    <w:p w14:paraId="25E919C8" w14:textId="77777777" w:rsidR="004C4753" w:rsidRDefault="004C4753" w:rsidP="004C4753">
      <w:pPr>
        <w:pStyle w:val="Heading3"/>
      </w:pPr>
      <w:r>
        <w:t>Osnovi slijed koraka</w:t>
      </w:r>
    </w:p>
    <w:p w14:paraId="6902125A" w14:textId="77777777" w:rsidR="004C4753" w:rsidRPr="004C4753" w:rsidRDefault="004C4753" w:rsidP="004C4753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4C4753">
        <w:rPr>
          <w:rFonts w:ascii="Arial" w:hAnsi="Arial"/>
          <w:color w:val="0000FF"/>
          <w:sz w:val="20"/>
        </w:rPr>
        <w:t>Korisnik pristupa stranici za objavu oglasa.</w:t>
      </w:r>
    </w:p>
    <w:p w14:paraId="0F86FE0F" w14:textId="1D9F68FA" w:rsidR="004C4753" w:rsidRPr="004C4753" w:rsidRDefault="004C4753" w:rsidP="004C4753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4C4753">
        <w:rPr>
          <w:rFonts w:ascii="Arial" w:hAnsi="Arial"/>
          <w:color w:val="0000FF"/>
          <w:sz w:val="20"/>
        </w:rPr>
        <w:t>Korisnik popunjava potrebne informacije, ali unosi sadržaj koji krši pravila platforme.</w:t>
      </w:r>
    </w:p>
    <w:p w14:paraId="48CD467D" w14:textId="7AEB0358" w:rsidR="004C4753" w:rsidRPr="004C4753" w:rsidRDefault="004C4753" w:rsidP="004C4753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4C4753">
        <w:rPr>
          <w:rFonts w:ascii="Arial" w:hAnsi="Arial"/>
          <w:color w:val="0000FF"/>
          <w:sz w:val="20"/>
        </w:rPr>
        <w:t>Sustav validira unesene podatke i detektira neprimjeren sadržaj.</w:t>
      </w:r>
    </w:p>
    <w:p w14:paraId="0615F65E" w14:textId="163702F6" w:rsidR="004C4753" w:rsidRPr="004C4753" w:rsidRDefault="004C4753" w:rsidP="004C4753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4C4753">
        <w:rPr>
          <w:rFonts w:ascii="Arial" w:hAnsi="Arial"/>
          <w:color w:val="0000FF"/>
          <w:sz w:val="20"/>
        </w:rPr>
        <w:t>Sustav prikazuje poruku o pogrešci korisniku, navodeći da sadržaj krši pravila i traži izmjene.</w:t>
      </w:r>
    </w:p>
    <w:p w14:paraId="2C7B4C7A" w14:textId="6324F30B" w:rsidR="004C4753" w:rsidRPr="004C4753" w:rsidRDefault="004C4753" w:rsidP="004C4753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4C4753">
        <w:rPr>
          <w:rFonts w:ascii="Arial" w:hAnsi="Arial"/>
          <w:color w:val="0000FF"/>
          <w:sz w:val="20"/>
        </w:rPr>
        <w:t>Korisnik ispravlja sadržaj i ponovno pokušava objaviti oglas..</w:t>
      </w:r>
    </w:p>
    <w:p w14:paraId="11319C12" w14:textId="77777777" w:rsidR="004C4753" w:rsidRDefault="004C4753" w:rsidP="004C4753">
      <w:pPr>
        <w:pStyle w:val="Heading3"/>
      </w:pPr>
      <w:r>
        <w:t>Poslovna pravila</w:t>
      </w:r>
    </w:p>
    <w:p w14:paraId="373D1769" w14:textId="7297D135" w:rsidR="004C4753" w:rsidRDefault="004C4753" w:rsidP="004C4753">
      <w:pPr>
        <w:pStyle w:val="Upute"/>
      </w:pPr>
      <w:r w:rsidRPr="004C4753">
        <w:t>Oglasi ne smiju sadržavati neprimjeren sadržaj poput uvredljivih izraza, lažnih informacija ili zabranjenih proizvoda</w:t>
      </w:r>
      <w:r w:rsidRPr="004C4753">
        <w:t>.</w:t>
      </w:r>
      <w:r>
        <w:t xml:space="preserve"> </w:t>
      </w:r>
    </w:p>
    <w:p w14:paraId="3DB7EBD0" w14:textId="77777777" w:rsidR="004C4753" w:rsidRPr="00033DF3" w:rsidRDefault="004C4753" w:rsidP="004C4753"/>
    <w:p w14:paraId="53DE6E24" w14:textId="77777777" w:rsidR="004C4753" w:rsidRPr="00D50AF2" w:rsidRDefault="004C4753" w:rsidP="004C4753">
      <w:pPr>
        <w:pStyle w:val="Heading3"/>
      </w:pPr>
      <w:r>
        <w:t>Ograničenja i rizici</w:t>
      </w:r>
    </w:p>
    <w:p w14:paraId="17344448" w14:textId="763F982E" w:rsidR="004C4753" w:rsidRDefault="004C4753" w:rsidP="004C4753">
      <w:pPr>
        <w:pStyle w:val="Upute"/>
      </w:pPr>
      <w:r w:rsidRPr="004C4753">
        <w:t>Korisnik može pokušati zaobići sustav detekcije ili odustati od objavljivanja oglasa zbog ograničenja</w:t>
      </w:r>
      <w:r>
        <w:t>.</w:t>
      </w:r>
    </w:p>
    <w:p w14:paraId="74D4A60F" w14:textId="77777777" w:rsidR="004C4753" w:rsidRDefault="004C4753" w:rsidP="0038572E">
      <w:pPr>
        <w:pStyle w:val="Upute"/>
      </w:pPr>
    </w:p>
    <w:p w14:paraId="4B2C3288" w14:textId="77777777" w:rsidR="004C4753" w:rsidRDefault="004C4753" w:rsidP="0038572E">
      <w:pPr>
        <w:pStyle w:val="Upute"/>
      </w:pPr>
    </w:p>
    <w:p w14:paraId="799B63F8" w14:textId="77777777" w:rsidR="004C4753" w:rsidRDefault="004C4753" w:rsidP="0038572E">
      <w:pPr>
        <w:pStyle w:val="Upute"/>
      </w:pPr>
    </w:p>
    <w:p w14:paraId="595715C2" w14:textId="77777777" w:rsidR="004C4753" w:rsidRDefault="004C4753" w:rsidP="0038572E">
      <w:pPr>
        <w:pStyle w:val="Upute"/>
      </w:pPr>
    </w:p>
    <w:p w14:paraId="4C2DFA41" w14:textId="77777777" w:rsidR="004C4753" w:rsidRDefault="004C4753" w:rsidP="004C4753">
      <w:pPr>
        <w:pStyle w:val="Heading2"/>
      </w:pPr>
      <w:r>
        <w:t>Ime puta</w:t>
      </w:r>
    </w:p>
    <w:p w14:paraId="1AE66CC0" w14:textId="38A7C349" w:rsidR="004C4753" w:rsidRPr="004F46DC" w:rsidRDefault="004C4753" w:rsidP="004C4753">
      <w:pPr>
        <w:pStyle w:val="Upute"/>
      </w:pPr>
      <w:r w:rsidRPr="004C4753">
        <w:t>Put u slučaju iznimke - Sustav je nedostupan</w:t>
      </w:r>
    </w:p>
    <w:p w14:paraId="14E6D320" w14:textId="77777777" w:rsidR="004C4753" w:rsidRDefault="004C4753" w:rsidP="004C4753"/>
    <w:p w14:paraId="763E3023" w14:textId="77777777" w:rsidR="004C4753" w:rsidRDefault="004C4753" w:rsidP="004C4753">
      <w:pPr>
        <w:pStyle w:val="Heading3"/>
      </w:pPr>
      <w:r>
        <w:t>Okidač događaja</w:t>
      </w:r>
    </w:p>
    <w:p w14:paraId="4AC9B3CA" w14:textId="49C1259C" w:rsidR="004C4753" w:rsidRPr="00033DF3" w:rsidRDefault="004C4753" w:rsidP="004C4753">
      <w:pPr>
        <w:pStyle w:val="Upute"/>
      </w:pPr>
      <w:r w:rsidRPr="004C4753">
        <w:t>Korisnik pokušava pristupiti stranici za objavu oglasa, ali sustav je trenutno nedostupan zbog tehničkih problema</w:t>
      </w:r>
      <w:r>
        <w:t xml:space="preserve">. </w:t>
      </w:r>
    </w:p>
    <w:p w14:paraId="370316A3" w14:textId="77777777" w:rsidR="004C4753" w:rsidRDefault="004C4753" w:rsidP="004C4753">
      <w:pPr>
        <w:pStyle w:val="Upute"/>
      </w:pPr>
    </w:p>
    <w:p w14:paraId="0C884548" w14:textId="77777777" w:rsidR="004C4753" w:rsidRDefault="004C4753" w:rsidP="004C4753">
      <w:pPr>
        <w:pStyle w:val="Heading3"/>
      </w:pPr>
      <w:r>
        <w:t>Osnovi slijed koraka</w:t>
      </w:r>
    </w:p>
    <w:p w14:paraId="495B77A7" w14:textId="77777777" w:rsidR="004C4753" w:rsidRPr="004C4753" w:rsidRDefault="004C4753" w:rsidP="004C4753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4C4753">
        <w:rPr>
          <w:rFonts w:ascii="Arial" w:hAnsi="Arial"/>
          <w:color w:val="0000FF"/>
          <w:sz w:val="20"/>
        </w:rPr>
        <w:t>Korisnik pokušava pristupiti stranici za objavu oglasa.</w:t>
      </w:r>
    </w:p>
    <w:p w14:paraId="550A2373" w14:textId="3E7F4A69" w:rsidR="004C4753" w:rsidRPr="004C4753" w:rsidRDefault="004C4753" w:rsidP="004C4753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4C4753">
        <w:rPr>
          <w:rFonts w:ascii="Arial" w:hAnsi="Arial"/>
          <w:color w:val="0000FF"/>
          <w:sz w:val="20"/>
        </w:rPr>
        <w:t>Sustav ne uspijeva učitati stranicu zbog tehničkih problema.</w:t>
      </w:r>
    </w:p>
    <w:p w14:paraId="00FECE32" w14:textId="71603195" w:rsidR="004C4753" w:rsidRPr="004C4753" w:rsidRDefault="004C4753" w:rsidP="004C4753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4C4753">
        <w:rPr>
          <w:rFonts w:ascii="Arial" w:hAnsi="Arial"/>
          <w:color w:val="0000FF"/>
          <w:sz w:val="20"/>
        </w:rPr>
        <w:t>Korisnik prima obavijest o nedostupnosti sustava.</w:t>
      </w:r>
    </w:p>
    <w:p w14:paraId="60F0F3AF" w14:textId="149C7A1B" w:rsidR="004C4753" w:rsidRPr="004C4753" w:rsidRDefault="004C4753" w:rsidP="004C4753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4C4753">
        <w:rPr>
          <w:rFonts w:ascii="Arial" w:hAnsi="Arial"/>
          <w:color w:val="0000FF"/>
          <w:sz w:val="20"/>
        </w:rPr>
        <w:t>Korisnik može pokušati ponovno kasnije.</w:t>
      </w:r>
    </w:p>
    <w:p w14:paraId="16C16714" w14:textId="77777777" w:rsidR="004C4753" w:rsidRDefault="004C4753" w:rsidP="004C4753">
      <w:pPr>
        <w:pStyle w:val="Heading3"/>
      </w:pPr>
      <w:r>
        <w:t>Poslovna pravila</w:t>
      </w:r>
    </w:p>
    <w:p w14:paraId="149C3054" w14:textId="1E1E5C47" w:rsidR="004C4753" w:rsidRDefault="004C4753" w:rsidP="004C4753">
      <w:pPr>
        <w:pStyle w:val="Upute"/>
      </w:pPr>
      <w:r w:rsidRPr="004C4753">
        <w:t>Sustav mora prikazati jasnu poruku o nedostupnosti i, ako je moguće, procijeniti vrijeme do ponovnog pokretanja</w:t>
      </w:r>
      <w:r w:rsidRPr="004C4753">
        <w:t>.</w:t>
      </w:r>
      <w:r>
        <w:t xml:space="preserve"> </w:t>
      </w:r>
    </w:p>
    <w:p w14:paraId="46F6B39F" w14:textId="77777777" w:rsidR="004C4753" w:rsidRPr="00033DF3" w:rsidRDefault="004C4753" w:rsidP="004C4753"/>
    <w:p w14:paraId="0155C1F1" w14:textId="77777777" w:rsidR="004C4753" w:rsidRPr="00D50AF2" w:rsidRDefault="004C4753" w:rsidP="004C4753">
      <w:pPr>
        <w:pStyle w:val="Heading3"/>
      </w:pPr>
      <w:r>
        <w:t>Ograničenja i rizici</w:t>
      </w:r>
    </w:p>
    <w:p w14:paraId="51FDF299" w14:textId="090F7CB3" w:rsidR="004C4753" w:rsidRDefault="004C4753" w:rsidP="004C4753">
      <w:pPr>
        <w:pStyle w:val="Upute"/>
      </w:pPr>
      <w:r w:rsidRPr="004C4753">
        <w:t>Korisnik može izgubiti interes ili povjerenje u platformu zbog tehničkih problema</w:t>
      </w:r>
      <w:r>
        <w:t>.</w:t>
      </w:r>
    </w:p>
    <w:p w14:paraId="7CEA8645" w14:textId="77777777" w:rsidR="004C4753" w:rsidRDefault="004C4753" w:rsidP="0038572E">
      <w:pPr>
        <w:pStyle w:val="Upute"/>
      </w:pPr>
    </w:p>
    <w:p w14:paraId="1650AC54" w14:textId="77777777" w:rsidR="004C4753" w:rsidRDefault="004C4753" w:rsidP="0038572E">
      <w:pPr>
        <w:pStyle w:val="Upute"/>
      </w:pPr>
    </w:p>
    <w:p w14:paraId="2FEFE22A" w14:textId="77777777" w:rsidR="004C4753" w:rsidRDefault="004C4753" w:rsidP="0038572E">
      <w:pPr>
        <w:pStyle w:val="Upute"/>
      </w:pPr>
    </w:p>
    <w:p w14:paraId="20C44252" w14:textId="77777777" w:rsidR="004C4753" w:rsidRDefault="004C4753" w:rsidP="0038572E">
      <w:pPr>
        <w:pStyle w:val="Upute"/>
      </w:pPr>
    </w:p>
    <w:p w14:paraId="08FA55CE" w14:textId="77777777" w:rsidR="004C4753" w:rsidRDefault="004C4753" w:rsidP="004C4753">
      <w:pPr>
        <w:pStyle w:val="Heading2"/>
      </w:pPr>
      <w:r>
        <w:t>Ime puta</w:t>
      </w:r>
    </w:p>
    <w:p w14:paraId="3A930DFA" w14:textId="5E2DBD2D" w:rsidR="004C4753" w:rsidRDefault="004C4753" w:rsidP="004C4753">
      <w:r w:rsidRPr="004C4753">
        <w:rPr>
          <w:rFonts w:ascii="Arial" w:hAnsi="Arial"/>
          <w:color w:val="0000FF"/>
          <w:sz w:val="20"/>
        </w:rPr>
        <w:t>Put u slučaju iznimke - Baza podataka je nedostupna</w:t>
      </w:r>
    </w:p>
    <w:p w14:paraId="368BF821" w14:textId="77777777" w:rsidR="004C4753" w:rsidRDefault="004C4753" w:rsidP="004C4753">
      <w:pPr>
        <w:pStyle w:val="Heading3"/>
      </w:pPr>
      <w:r>
        <w:t>Okidač događaja</w:t>
      </w:r>
    </w:p>
    <w:p w14:paraId="32BAC854" w14:textId="6C6A5141" w:rsidR="004C4753" w:rsidRPr="00033DF3" w:rsidRDefault="004C4753" w:rsidP="004C4753">
      <w:pPr>
        <w:pStyle w:val="Upute"/>
      </w:pPr>
      <w:r w:rsidRPr="004C4753">
        <w:t>Korisnik ispunjava formu za novi oglas, ali baza podataka je trenutno nedostupna zbog tehničkih problema</w:t>
      </w:r>
      <w:r>
        <w:t xml:space="preserve">. </w:t>
      </w:r>
    </w:p>
    <w:p w14:paraId="42A41D26" w14:textId="77777777" w:rsidR="004C4753" w:rsidRDefault="004C4753" w:rsidP="004C4753">
      <w:pPr>
        <w:pStyle w:val="Upute"/>
      </w:pPr>
    </w:p>
    <w:p w14:paraId="2CFF2474" w14:textId="77777777" w:rsidR="004C4753" w:rsidRDefault="004C4753" w:rsidP="004C4753">
      <w:pPr>
        <w:pStyle w:val="Heading3"/>
      </w:pPr>
      <w:r>
        <w:t>Osnovi slijed koraka</w:t>
      </w:r>
    </w:p>
    <w:p w14:paraId="326EC19D" w14:textId="77777777" w:rsidR="004C4753" w:rsidRPr="004C4753" w:rsidRDefault="004C4753" w:rsidP="004C4753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4C4753">
        <w:rPr>
          <w:rFonts w:ascii="Arial" w:hAnsi="Arial"/>
          <w:color w:val="0000FF"/>
          <w:sz w:val="20"/>
        </w:rPr>
        <w:t>Korisnik pristupa stranici za objavu oglasa.</w:t>
      </w:r>
    </w:p>
    <w:p w14:paraId="5E066419" w14:textId="52A51590" w:rsidR="004C4753" w:rsidRPr="004C4753" w:rsidRDefault="004C4753" w:rsidP="004C4753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4C4753">
        <w:rPr>
          <w:rFonts w:ascii="Arial" w:hAnsi="Arial"/>
          <w:color w:val="0000FF"/>
          <w:sz w:val="20"/>
        </w:rPr>
        <w:t>Korisnik popunjava potrebne informacije i klikne na gumb za objavu.</w:t>
      </w:r>
    </w:p>
    <w:p w14:paraId="363AF889" w14:textId="0440433D" w:rsidR="004C4753" w:rsidRPr="004C4753" w:rsidRDefault="004C4753" w:rsidP="004C4753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4C4753">
        <w:rPr>
          <w:rFonts w:ascii="Arial" w:hAnsi="Arial"/>
          <w:color w:val="0000FF"/>
          <w:sz w:val="20"/>
        </w:rPr>
        <w:t>Sustav pokušava spremiti podatke u bazu, ali baza je nedostupna.</w:t>
      </w:r>
    </w:p>
    <w:p w14:paraId="0F5D775D" w14:textId="734C0782" w:rsidR="004C4753" w:rsidRPr="004C4753" w:rsidRDefault="004C4753" w:rsidP="004C4753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4C4753">
        <w:rPr>
          <w:rFonts w:ascii="Arial" w:hAnsi="Arial"/>
          <w:color w:val="0000FF"/>
          <w:sz w:val="20"/>
        </w:rPr>
        <w:t>Sustav prikazuje poruku o pogrešci korisniku, navodeći da oglas nije mogao biti spremljen.</w:t>
      </w:r>
    </w:p>
    <w:p w14:paraId="721A6E8E" w14:textId="25E95FAA" w:rsidR="004C4753" w:rsidRPr="004C4753" w:rsidRDefault="004C4753" w:rsidP="004C4753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4C4753">
        <w:rPr>
          <w:rFonts w:ascii="Arial" w:hAnsi="Arial"/>
          <w:color w:val="0000FF"/>
          <w:sz w:val="20"/>
        </w:rPr>
        <w:t>Korisnik može pokušati ponovno kasnije.</w:t>
      </w:r>
    </w:p>
    <w:p w14:paraId="7B102908" w14:textId="77777777" w:rsidR="004C4753" w:rsidRDefault="004C4753" w:rsidP="004C4753">
      <w:pPr>
        <w:pStyle w:val="Heading3"/>
      </w:pPr>
      <w:r>
        <w:t>Poslovna pravila</w:t>
      </w:r>
    </w:p>
    <w:p w14:paraId="36030407" w14:textId="4A307CAB" w:rsidR="004C4753" w:rsidRDefault="004C4753" w:rsidP="004C4753">
      <w:pPr>
        <w:pStyle w:val="Upute"/>
      </w:pPr>
      <w:r w:rsidRPr="004C4753">
        <w:t>Sustav mora prikazati jasnu poruku o problemu s bazom podataka i, ako je moguće, procijeniti vrijeme do ponovnog pokretanja</w:t>
      </w:r>
      <w:r w:rsidRPr="004C4753">
        <w:t>.</w:t>
      </w:r>
      <w:r>
        <w:t xml:space="preserve"> </w:t>
      </w:r>
    </w:p>
    <w:p w14:paraId="2CBE5E94" w14:textId="77777777" w:rsidR="004C4753" w:rsidRPr="00033DF3" w:rsidRDefault="004C4753" w:rsidP="004C4753"/>
    <w:p w14:paraId="1E3F2C09" w14:textId="77777777" w:rsidR="004C4753" w:rsidRPr="00D50AF2" w:rsidRDefault="004C4753" w:rsidP="004C4753">
      <w:pPr>
        <w:pStyle w:val="Heading3"/>
      </w:pPr>
      <w:r>
        <w:t>Ograničenja i rizici</w:t>
      </w:r>
    </w:p>
    <w:p w14:paraId="788907B1" w14:textId="0EA6D6BA" w:rsidR="004C4753" w:rsidRDefault="004C4753" w:rsidP="004C4753">
      <w:pPr>
        <w:pStyle w:val="Upute"/>
      </w:pPr>
      <w:r w:rsidRPr="004C4753">
        <w:t>Korisnik može izgubiti interes ili povjerenje u platformu zbog problema s bazom podataka</w:t>
      </w:r>
      <w:r>
        <w:t>.</w:t>
      </w:r>
    </w:p>
    <w:p w14:paraId="24310E32" w14:textId="77777777" w:rsidR="004C4753" w:rsidRDefault="004C4753" w:rsidP="0038572E">
      <w:pPr>
        <w:pStyle w:val="Upute"/>
      </w:pPr>
    </w:p>
    <w:p w14:paraId="6713454E" w14:textId="77777777" w:rsidR="009A2184" w:rsidRDefault="009A2184" w:rsidP="00E410E7"/>
    <w:p w14:paraId="6956B014" w14:textId="77777777" w:rsidR="00A06F56" w:rsidRDefault="00A06F56" w:rsidP="00E410E7"/>
    <w:p w14:paraId="3DADDAF0" w14:textId="77777777" w:rsidR="009A2184" w:rsidRPr="00E410E7" w:rsidRDefault="009A2184" w:rsidP="00E410E7"/>
    <w:p w14:paraId="65E2D162" w14:textId="55E1C167" w:rsidR="00D50AF2" w:rsidRDefault="00E410E7" w:rsidP="004C4753">
      <w:pPr>
        <w:pStyle w:val="Heading1"/>
      </w:pPr>
      <w:r>
        <w:t xml:space="preserve"> Tehničke informacije o slučaju korištenja</w:t>
      </w:r>
    </w:p>
    <w:p w14:paraId="49879490" w14:textId="77777777" w:rsidR="00D50AF2" w:rsidRDefault="00D50AF2" w:rsidP="00D50AF2">
      <w:pPr>
        <w:pStyle w:val="Heading2"/>
      </w:pPr>
      <w:r>
        <w:t>Prioriteti</w:t>
      </w:r>
    </w:p>
    <w:p w14:paraId="715B2ABB" w14:textId="54D8284F" w:rsidR="00D50AF2" w:rsidRDefault="004C4753" w:rsidP="00E40F3D">
      <w:pPr>
        <w:pStyle w:val="Upute"/>
      </w:pPr>
      <w:r w:rsidRPr="004C4753">
        <w:t>Visok prioritet zbog ključne funkcionalnosti sustava</w:t>
      </w:r>
      <w:r w:rsidR="00E40F3D">
        <w:t xml:space="preserve">. </w:t>
      </w:r>
    </w:p>
    <w:p w14:paraId="518340A4" w14:textId="77777777" w:rsidR="00E40F3D" w:rsidRDefault="00E40F3D" w:rsidP="00D50AF2"/>
    <w:p w14:paraId="3353C565" w14:textId="77777777" w:rsidR="00D50AF2" w:rsidRDefault="00E40F3D" w:rsidP="00D50AF2">
      <w:pPr>
        <w:pStyle w:val="Heading2"/>
      </w:pPr>
      <w:r>
        <w:t>Performanse</w:t>
      </w:r>
      <w:bookmarkStart w:id="0" w:name="_GoBack"/>
      <w:bookmarkEnd w:id="0"/>
    </w:p>
    <w:p w14:paraId="2FC88A29" w14:textId="217BF239" w:rsidR="00D50AF2" w:rsidRDefault="004C4753" w:rsidP="00E40F3D">
      <w:pPr>
        <w:pStyle w:val="Upute"/>
      </w:pPr>
      <w:r w:rsidRPr="004C4753">
        <w:t>Objava oglasa treba biti obrađena u roku od 2 sekunde</w:t>
      </w:r>
      <w:r w:rsidR="008B2B5F">
        <w:t xml:space="preserve">. </w:t>
      </w:r>
    </w:p>
    <w:p w14:paraId="3B6911E6" w14:textId="77777777" w:rsidR="00E40F3D" w:rsidRDefault="00E40F3D" w:rsidP="00D50AF2"/>
    <w:p w14:paraId="48E07793" w14:textId="77777777" w:rsidR="00D50AF2" w:rsidRDefault="00D50AF2" w:rsidP="00D50AF2">
      <w:pPr>
        <w:pStyle w:val="Heading2"/>
      </w:pPr>
      <w:r>
        <w:t>Učestalost</w:t>
      </w:r>
    </w:p>
    <w:p w14:paraId="5EBBB71F" w14:textId="6966FB98" w:rsidR="00E40F3D" w:rsidRDefault="004C4753" w:rsidP="00D50AF2">
      <w:r w:rsidRPr="004C4753">
        <w:rPr>
          <w:rFonts w:ascii="Arial" w:hAnsi="Arial"/>
          <w:color w:val="0000FF"/>
          <w:sz w:val="20"/>
        </w:rPr>
        <w:t>Svaki put kada korisnik želi postaviti novi oglas (više puta dnevno)</w:t>
      </w:r>
    </w:p>
    <w:p w14:paraId="626D191F" w14:textId="77777777" w:rsidR="00D50AF2" w:rsidRDefault="00D50AF2" w:rsidP="00D50AF2">
      <w:pPr>
        <w:pStyle w:val="Heading2"/>
      </w:pPr>
      <w:r>
        <w:t>Korisničko sučelje</w:t>
      </w:r>
    </w:p>
    <w:p w14:paraId="0E699394" w14:textId="415E94D5" w:rsidR="00E40F3D" w:rsidRDefault="004C4753" w:rsidP="0044401E">
      <w:pPr>
        <w:pStyle w:val="Upute"/>
      </w:pPr>
      <w:r w:rsidRPr="004C4753">
        <w:t>Jednostavna i intuitivna forma za unos podataka o oglasu</w:t>
      </w:r>
      <w:r w:rsidR="0044401E">
        <w:t xml:space="preserve">. </w:t>
      </w:r>
    </w:p>
    <w:p w14:paraId="034F5C07" w14:textId="77777777" w:rsidR="0044401E" w:rsidRDefault="0044401E" w:rsidP="00D50AF2"/>
    <w:p w14:paraId="168A220E" w14:textId="77777777" w:rsidR="0044401E" w:rsidRDefault="0044401E" w:rsidP="00D50AF2"/>
    <w:sectPr w:rsidR="0044401E" w:rsidSect="00DD47F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7001D" w14:textId="77777777" w:rsidR="00744093" w:rsidRDefault="00744093">
      <w:r>
        <w:separator/>
      </w:r>
    </w:p>
    <w:p w14:paraId="7DDC3ACD" w14:textId="77777777" w:rsidR="00744093" w:rsidRDefault="00744093"/>
  </w:endnote>
  <w:endnote w:type="continuationSeparator" w:id="0">
    <w:p w14:paraId="24791304" w14:textId="77777777" w:rsidR="00744093" w:rsidRDefault="00744093">
      <w:r>
        <w:continuationSeparator/>
      </w:r>
    </w:p>
    <w:p w14:paraId="53DB4157" w14:textId="77777777" w:rsidR="00744093" w:rsidRDefault="007440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9002D" w14:textId="77777777" w:rsidR="00D825EE" w:rsidRDefault="00D825EE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18A707" w14:textId="77777777" w:rsidR="00D825EE" w:rsidRDefault="00D825EE" w:rsidP="00497761">
    <w:pPr>
      <w:pStyle w:val="Footer"/>
      <w:ind w:right="360"/>
    </w:pPr>
  </w:p>
  <w:p w14:paraId="29CC6194" w14:textId="77777777" w:rsidR="00D825EE" w:rsidRDefault="00D825E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80"/>
      <w:gridCol w:w="3081"/>
      <w:gridCol w:w="3081"/>
    </w:tblGrid>
    <w:tr w:rsidR="00DD47F0" w14:paraId="48846D9C" w14:textId="77777777">
      <w:tc>
        <w:tcPr>
          <w:tcW w:w="3080" w:type="dxa"/>
        </w:tcPr>
        <w:p w14:paraId="3D6A3214" w14:textId="77777777" w:rsidR="00DD47F0" w:rsidRDefault="00DD47F0" w:rsidP="00584D65">
          <w:pPr>
            <w:pStyle w:val="Footer"/>
            <w:ind w:right="360"/>
          </w:pPr>
        </w:p>
      </w:tc>
      <w:tc>
        <w:tcPr>
          <w:tcW w:w="3081" w:type="dxa"/>
        </w:tcPr>
        <w:p w14:paraId="2E0FFD4D" w14:textId="77777777" w:rsidR="00DD47F0" w:rsidRDefault="00DD47F0" w:rsidP="00584D65">
          <w:pPr>
            <w:pStyle w:val="Footer"/>
            <w:ind w:right="360"/>
            <w:jc w:val="center"/>
          </w:pPr>
          <w:r>
            <w:sym w:font="Symbol" w:char="F0D3"/>
          </w:r>
          <w:r>
            <w:t>FER-ZP</w:t>
          </w:r>
          <w:r w:rsidR="00667A77">
            <w:t>R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C4753">
            <w:rPr>
              <w:noProof/>
            </w:rPr>
            <w:t>2024</w:t>
          </w:r>
          <w:r>
            <w:fldChar w:fldCharType="end"/>
          </w:r>
        </w:p>
      </w:tc>
      <w:tc>
        <w:tcPr>
          <w:tcW w:w="3081" w:type="dxa"/>
        </w:tcPr>
        <w:p w14:paraId="36752E77" w14:textId="77777777" w:rsidR="00DD47F0" w:rsidRDefault="00DD47F0" w:rsidP="00584D65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C4753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4C4753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1B6DE678" w14:textId="77777777" w:rsidR="00DD47F0" w:rsidRDefault="00DD47F0" w:rsidP="00DD47F0">
    <w:pPr>
      <w:pStyle w:val="Footer"/>
    </w:pPr>
  </w:p>
  <w:p w14:paraId="622F598A" w14:textId="77777777" w:rsidR="00DD47F0" w:rsidRDefault="00DD47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80"/>
      <w:gridCol w:w="3081"/>
      <w:gridCol w:w="3081"/>
    </w:tblGrid>
    <w:tr w:rsidR="003649D3" w14:paraId="51F32C7A" w14:textId="77777777">
      <w:tc>
        <w:tcPr>
          <w:tcW w:w="3080" w:type="dxa"/>
        </w:tcPr>
        <w:p w14:paraId="7C77189C" w14:textId="77777777" w:rsidR="003649D3" w:rsidRDefault="003649D3" w:rsidP="006D1BA9">
          <w:pPr>
            <w:pStyle w:val="Footer"/>
            <w:ind w:right="360"/>
          </w:pPr>
        </w:p>
      </w:tc>
      <w:tc>
        <w:tcPr>
          <w:tcW w:w="3081" w:type="dxa"/>
        </w:tcPr>
        <w:p w14:paraId="7FF8071D" w14:textId="77777777" w:rsidR="003649D3" w:rsidRDefault="003649D3" w:rsidP="006D1BA9">
          <w:pPr>
            <w:pStyle w:val="Footer"/>
            <w:ind w:right="360"/>
            <w:jc w:val="center"/>
          </w:pPr>
          <w:r>
            <w:sym w:font="Symbol" w:char="F0D3"/>
          </w:r>
          <w:r>
            <w:t xml:space="preserve">FER-ZPM,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C4753">
            <w:rPr>
              <w:noProof/>
            </w:rPr>
            <w:t>2024</w:t>
          </w:r>
          <w:r>
            <w:fldChar w:fldCharType="end"/>
          </w:r>
        </w:p>
      </w:tc>
      <w:tc>
        <w:tcPr>
          <w:tcW w:w="3081" w:type="dxa"/>
        </w:tcPr>
        <w:p w14:paraId="6935D9D8" w14:textId="77777777" w:rsidR="003649D3" w:rsidRDefault="003649D3" w:rsidP="006D1BA9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D47F0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8FE2B91" w14:textId="77777777" w:rsidR="003649D3" w:rsidRDefault="003649D3" w:rsidP="003649D3">
    <w:pPr>
      <w:pStyle w:val="Footer"/>
    </w:pPr>
  </w:p>
  <w:p w14:paraId="49DA656B" w14:textId="77777777" w:rsidR="003649D3" w:rsidRDefault="003649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9B1CE5" w14:textId="77777777" w:rsidR="00744093" w:rsidRDefault="00744093">
      <w:r>
        <w:separator/>
      </w:r>
    </w:p>
    <w:p w14:paraId="42B0864F" w14:textId="77777777" w:rsidR="00744093" w:rsidRDefault="00744093"/>
  </w:footnote>
  <w:footnote w:type="continuationSeparator" w:id="0">
    <w:p w14:paraId="49168AE8" w14:textId="77777777" w:rsidR="00744093" w:rsidRDefault="00744093">
      <w:r>
        <w:continuationSeparator/>
      </w:r>
    </w:p>
    <w:p w14:paraId="00DBB27D" w14:textId="77777777" w:rsidR="00744093" w:rsidRDefault="0074409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ED8B6E" w14:textId="77777777" w:rsidR="00DD47F0" w:rsidRDefault="00DD47F0">
    <w:pPr>
      <w:pStyle w:val="Header"/>
    </w:pPr>
    <w:r>
      <w:t>Slučaj korištenja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F4F875" w14:textId="77777777" w:rsidR="003649D3" w:rsidRDefault="003649D3">
    <w:pPr>
      <w:pStyle w:val="Header"/>
    </w:pPr>
    <w:r>
      <w:t>Slučaj korištenja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" w15:restartNumberingAfterBreak="0">
    <w:nsid w:val="21597BA3"/>
    <w:multiLevelType w:val="hybridMultilevel"/>
    <w:tmpl w:val="AC0CB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837C4"/>
    <w:multiLevelType w:val="hybridMultilevel"/>
    <w:tmpl w:val="5434B58C"/>
    <w:lvl w:ilvl="0" w:tplc="B05A1022">
      <w:start w:val="1"/>
      <w:numFmt w:val="bullet"/>
      <w:pStyle w:val="Naglasak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3445B"/>
    <w:multiLevelType w:val="singleLevel"/>
    <w:tmpl w:val="BF1AE6A0"/>
    <w:lvl w:ilvl="0">
      <w:start w:val="1"/>
      <w:numFmt w:val="lowerLetter"/>
      <w:pStyle w:val="Ab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6FE1FA3"/>
    <w:multiLevelType w:val="hybridMultilevel"/>
    <w:tmpl w:val="D02824DE"/>
    <w:lvl w:ilvl="0" w:tplc="041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3A0E6566"/>
    <w:multiLevelType w:val="singleLevel"/>
    <w:tmpl w:val="EF8C85FA"/>
    <w:lvl w:ilvl="0">
      <w:start w:val="1"/>
      <w:numFmt w:val="bullet"/>
      <w:pStyle w:val="Zrn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 w15:restartNumberingAfterBreak="0">
    <w:nsid w:val="416B642A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4B86068F"/>
    <w:multiLevelType w:val="multilevel"/>
    <w:tmpl w:val="426C8F7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Natuknice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F99308F"/>
    <w:multiLevelType w:val="hybridMultilevel"/>
    <w:tmpl w:val="394EF594"/>
    <w:lvl w:ilvl="0" w:tplc="041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38352FD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64694F47"/>
    <w:multiLevelType w:val="hybridMultilevel"/>
    <w:tmpl w:val="0C5C8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0782C"/>
    <w:multiLevelType w:val="hybridMultilevel"/>
    <w:tmpl w:val="C0BC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717576"/>
    <w:multiLevelType w:val="singleLevel"/>
    <w:tmpl w:val="31F86AE6"/>
    <w:lvl w:ilvl="0">
      <w:start w:val="1"/>
      <w:numFmt w:val="bullet"/>
      <w:pStyle w:val="Slijedi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740A789B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7968586B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7A9443B0"/>
    <w:multiLevelType w:val="hybridMultilevel"/>
    <w:tmpl w:val="85242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14"/>
  </w:num>
  <w:num w:numId="6">
    <w:abstractNumId w:val="7"/>
  </w:num>
  <w:num w:numId="7">
    <w:abstractNumId w:val="3"/>
  </w:num>
  <w:num w:numId="8">
    <w:abstractNumId w:val="0"/>
  </w:num>
  <w:num w:numId="9">
    <w:abstractNumId w:val="5"/>
  </w:num>
  <w:num w:numId="10">
    <w:abstractNumId w:val="10"/>
  </w:num>
  <w:num w:numId="11">
    <w:abstractNumId w:val="16"/>
  </w:num>
  <w:num w:numId="12">
    <w:abstractNumId w:val="8"/>
  </w:num>
  <w:num w:numId="13">
    <w:abstractNumId w:val="15"/>
  </w:num>
  <w:num w:numId="14">
    <w:abstractNumId w:val="11"/>
  </w:num>
  <w:num w:numId="15">
    <w:abstractNumId w:val="2"/>
  </w:num>
  <w:num w:numId="16">
    <w:abstractNumId w:val="12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4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A7306"/>
    <w:rsid w:val="00002C5B"/>
    <w:rsid w:val="00003F0B"/>
    <w:rsid w:val="0001292D"/>
    <w:rsid w:val="000138A4"/>
    <w:rsid w:val="00014D28"/>
    <w:rsid w:val="00017FC8"/>
    <w:rsid w:val="00026467"/>
    <w:rsid w:val="000315F9"/>
    <w:rsid w:val="00033DF3"/>
    <w:rsid w:val="00034273"/>
    <w:rsid w:val="00035AC0"/>
    <w:rsid w:val="00037F90"/>
    <w:rsid w:val="000404F4"/>
    <w:rsid w:val="00045363"/>
    <w:rsid w:val="00045DB9"/>
    <w:rsid w:val="0005059B"/>
    <w:rsid w:val="000523C9"/>
    <w:rsid w:val="00052FC6"/>
    <w:rsid w:val="00054577"/>
    <w:rsid w:val="00054BB2"/>
    <w:rsid w:val="00056D78"/>
    <w:rsid w:val="00063FB7"/>
    <w:rsid w:val="00065D5E"/>
    <w:rsid w:val="00066B4C"/>
    <w:rsid w:val="00070C09"/>
    <w:rsid w:val="00075F7A"/>
    <w:rsid w:val="000776DD"/>
    <w:rsid w:val="000834EC"/>
    <w:rsid w:val="000837D3"/>
    <w:rsid w:val="00084EF6"/>
    <w:rsid w:val="0009583F"/>
    <w:rsid w:val="0009634E"/>
    <w:rsid w:val="000A6CE2"/>
    <w:rsid w:val="000A6D55"/>
    <w:rsid w:val="000B02CA"/>
    <w:rsid w:val="000B2032"/>
    <w:rsid w:val="000B7FC8"/>
    <w:rsid w:val="000C2466"/>
    <w:rsid w:val="000D2D20"/>
    <w:rsid w:val="000D32F5"/>
    <w:rsid w:val="000D36A7"/>
    <w:rsid w:val="000D5413"/>
    <w:rsid w:val="000D7F6E"/>
    <w:rsid w:val="000E1CAF"/>
    <w:rsid w:val="000E4CAE"/>
    <w:rsid w:val="000E4FE9"/>
    <w:rsid w:val="000E609B"/>
    <w:rsid w:val="000E611C"/>
    <w:rsid w:val="000F2356"/>
    <w:rsid w:val="000F6EF8"/>
    <w:rsid w:val="00101DF7"/>
    <w:rsid w:val="001053D0"/>
    <w:rsid w:val="00105A77"/>
    <w:rsid w:val="00114A11"/>
    <w:rsid w:val="00114FF2"/>
    <w:rsid w:val="00121855"/>
    <w:rsid w:val="00122067"/>
    <w:rsid w:val="0012221B"/>
    <w:rsid w:val="0012582B"/>
    <w:rsid w:val="001260D9"/>
    <w:rsid w:val="00143DAD"/>
    <w:rsid w:val="00145D2E"/>
    <w:rsid w:val="00147429"/>
    <w:rsid w:val="0014752D"/>
    <w:rsid w:val="00150E1B"/>
    <w:rsid w:val="00152D31"/>
    <w:rsid w:val="0015407A"/>
    <w:rsid w:val="00155EC6"/>
    <w:rsid w:val="00163CF3"/>
    <w:rsid w:val="00164C72"/>
    <w:rsid w:val="00166200"/>
    <w:rsid w:val="001666B1"/>
    <w:rsid w:val="00174CB8"/>
    <w:rsid w:val="00182A3C"/>
    <w:rsid w:val="0018339D"/>
    <w:rsid w:val="00186E8B"/>
    <w:rsid w:val="001872AB"/>
    <w:rsid w:val="00187458"/>
    <w:rsid w:val="0019498A"/>
    <w:rsid w:val="001A0538"/>
    <w:rsid w:val="001A0711"/>
    <w:rsid w:val="001A0E3F"/>
    <w:rsid w:val="001A13F9"/>
    <w:rsid w:val="001B4C3C"/>
    <w:rsid w:val="001B7830"/>
    <w:rsid w:val="001C2131"/>
    <w:rsid w:val="001C23D7"/>
    <w:rsid w:val="001C7884"/>
    <w:rsid w:val="001D0CB4"/>
    <w:rsid w:val="001D16E0"/>
    <w:rsid w:val="001D185F"/>
    <w:rsid w:val="001D192F"/>
    <w:rsid w:val="001D3139"/>
    <w:rsid w:val="001D6264"/>
    <w:rsid w:val="001D6717"/>
    <w:rsid w:val="001E0A00"/>
    <w:rsid w:val="001E1DDF"/>
    <w:rsid w:val="001E3D0A"/>
    <w:rsid w:val="001E3D1C"/>
    <w:rsid w:val="001E3DFA"/>
    <w:rsid w:val="001E6F7F"/>
    <w:rsid w:val="001F1676"/>
    <w:rsid w:val="001F1742"/>
    <w:rsid w:val="001F1775"/>
    <w:rsid w:val="001F3DF8"/>
    <w:rsid w:val="001F7BC1"/>
    <w:rsid w:val="001F7F70"/>
    <w:rsid w:val="0020011F"/>
    <w:rsid w:val="002050CF"/>
    <w:rsid w:val="002069C0"/>
    <w:rsid w:val="002238FD"/>
    <w:rsid w:val="00223ADF"/>
    <w:rsid w:val="002275EA"/>
    <w:rsid w:val="0023054B"/>
    <w:rsid w:val="00230DA7"/>
    <w:rsid w:val="00231F4B"/>
    <w:rsid w:val="002320EC"/>
    <w:rsid w:val="00236B53"/>
    <w:rsid w:val="0023740A"/>
    <w:rsid w:val="0024012C"/>
    <w:rsid w:val="0024253F"/>
    <w:rsid w:val="00250708"/>
    <w:rsid w:val="002535E6"/>
    <w:rsid w:val="0027255D"/>
    <w:rsid w:val="0027643C"/>
    <w:rsid w:val="0028121C"/>
    <w:rsid w:val="00281D31"/>
    <w:rsid w:val="00281FE7"/>
    <w:rsid w:val="00285FD7"/>
    <w:rsid w:val="002863C3"/>
    <w:rsid w:val="002864C0"/>
    <w:rsid w:val="002A060C"/>
    <w:rsid w:val="002A1E4D"/>
    <w:rsid w:val="002A1F25"/>
    <w:rsid w:val="002A518A"/>
    <w:rsid w:val="002A70E5"/>
    <w:rsid w:val="002A7D2E"/>
    <w:rsid w:val="002B03BE"/>
    <w:rsid w:val="002B5F2A"/>
    <w:rsid w:val="002C493C"/>
    <w:rsid w:val="002C540A"/>
    <w:rsid w:val="002D3403"/>
    <w:rsid w:val="002D7373"/>
    <w:rsid w:val="002E1057"/>
    <w:rsid w:val="002E4A9F"/>
    <w:rsid w:val="002E7404"/>
    <w:rsid w:val="002F17E1"/>
    <w:rsid w:val="002F18F6"/>
    <w:rsid w:val="002F7613"/>
    <w:rsid w:val="00300D75"/>
    <w:rsid w:val="00302C34"/>
    <w:rsid w:val="003059B8"/>
    <w:rsid w:val="00316AE4"/>
    <w:rsid w:val="0031788A"/>
    <w:rsid w:val="00321B30"/>
    <w:rsid w:val="0032435B"/>
    <w:rsid w:val="003256EC"/>
    <w:rsid w:val="00325743"/>
    <w:rsid w:val="00325D4C"/>
    <w:rsid w:val="0032730F"/>
    <w:rsid w:val="00332735"/>
    <w:rsid w:val="003327AF"/>
    <w:rsid w:val="00337803"/>
    <w:rsid w:val="00340E98"/>
    <w:rsid w:val="00344D04"/>
    <w:rsid w:val="0034713A"/>
    <w:rsid w:val="0035692E"/>
    <w:rsid w:val="003604C8"/>
    <w:rsid w:val="003626B2"/>
    <w:rsid w:val="00363089"/>
    <w:rsid w:val="003649D3"/>
    <w:rsid w:val="0037265A"/>
    <w:rsid w:val="00374028"/>
    <w:rsid w:val="00375A8F"/>
    <w:rsid w:val="00381294"/>
    <w:rsid w:val="0038384F"/>
    <w:rsid w:val="00384A7E"/>
    <w:rsid w:val="0038572E"/>
    <w:rsid w:val="00385A79"/>
    <w:rsid w:val="00385B2C"/>
    <w:rsid w:val="00387814"/>
    <w:rsid w:val="0039300F"/>
    <w:rsid w:val="00393D8C"/>
    <w:rsid w:val="003960F9"/>
    <w:rsid w:val="003A2023"/>
    <w:rsid w:val="003A26D5"/>
    <w:rsid w:val="003A42AF"/>
    <w:rsid w:val="003A4B88"/>
    <w:rsid w:val="003A5A49"/>
    <w:rsid w:val="003B13A4"/>
    <w:rsid w:val="003B2C59"/>
    <w:rsid w:val="003B52BF"/>
    <w:rsid w:val="003B540C"/>
    <w:rsid w:val="003B60A3"/>
    <w:rsid w:val="003C44E3"/>
    <w:rsid w:val="003C7090"/>
    <w:rsid w:val="003C79C4"/>
    <w:rsid w:val="003D20EA"/>
    <w:rsid w:val="003D55B9"/>
    <w:rsid w:val="003D66E0"/>
    <w:rsid w:val="003E3CA1"/>
    <w:rsid w:val="003E6D88"/>
    <w:rsid w:val="003E7E7D"/>
    <w:rsid w:val="003F1749"/>
    <w:rsid w:val="003F471E"/>
    <w:rsid w:val="003F6877"/>
    <w:rsid w:val="004008E4"/>
    <w:rsid w:val="00402038"/>
    <w:rsid w:val="0040219D"/>
    <w:rsid w:val="004041B9"/>
    <w:rsid w:val="004119AC"/>
    <w:rsid w:val="00411A69"/>
    <w:rsid w:val="00414967"/>
    <w:rsid w:val="00421423"/>
    <w:rsid w:val="004253F1"/>
    <w:rsid w:val="00425B96"/>
    <w:rsid w:val="0043623E"/>
    <w:rsid w:val="004365AD"/>
    <w:rsid w:val="0044401E"/>
    <w:rsid w:val="00444383"/>
    <w:rsid w:val="00445488"/>
    <w:rsid w:val="00450219"/>
    <w:rsid w:val="00455987"/>
    <w:rsid w:val="00460214"/>
    <w:rsid w:val="00463CC2"/>
    <w:rsid w:val="00464168"/>
    <w:rsid w:val="004644E6"/>
    <w:rsid w:val="004651A3"/>
    <w:rsid w:val="00466ABD"/>
    <w:rsid w:val="004918A6"/>
    <w:rsid w:val="0049461F"/>
    <w:rsid w:val="00495A1C"/>
    <w:rsid w:val="00495D0E"/>
    <w:rsid w:val="00497761"/>
    <w:rsid w:val="004A1E38"/>
    <w:rsid w:val="004A2E2F"/>
    <w:rsid w:val="004B1FDD"/>
    <w:rsid w:val="004B26DB"/>
    <w:rsid w:val="004B7F19"/>
    <w:rsid w:val="004C4753"/>
    <w:rsid w:val="004C61DE"/>
    <w:rsid w:val="004D394D"/>
    <w:rsid w:val="004E07F7"/>
    <w:rsid w:val="004E5A26"/>
    <w:rsid w:val="004E6837"/>
    <w:rsid w:val="004E7238"/>
    <w:rsid w:val="004E73EB"/>
    <w:rsid w:val="004E79BE"/>
    <w:rsid w:val="004E79C5"/>
    <w:rsid w:val="004F1B49"/>
    <w:rsid w:val="004F1F37"/>
    <w:rsid w:val="004F46DC"/>
    <w:rsid w:val="004F51B3"/>
    <w:rsid w:val="004F5493"/>
    <w:rsid w:val="004F7B61"/>
    <w:rsid w:val="00500ADB"/>
    <w:rsid w:val="005048AC"/>
    <w:rsid w:val="00505107"/>
    <w:rsid w:val="00507873"/>
    <w:rsid w:val="00514D0B"/>
    <w:rsid w:val="005173D1"/>
    <w:rsid w:val="00521A35"/>
    <w:rsid w:val="00532940"/>
    <w:rsid w:val="00534EDD"/>
    <w:rsid w:val="00535861"/>
    <w:rsid w:val="005359B3"/>
    <w:rsid w:val="00536A8F"/>
    <w:rsid w:val="0053745B"/>
    <w:rsid w:val="0054058F"/>
    <w:rsid w:val="00544866"/>
    <w:rsid w:val="0054488F"/>
    <w:rsid w:val="00546F99"/>
    <w:rsid w:val="00550C58"/>
    <w:rsid w:val="0055525D"/>
    <w:rsid w:val="00556F40"/>
    <w:rsid w:val="00563A7F"/>
    <w:rsid w:val="00565D22"/>
    <w:rsid w:val="00577A57"/>
    <w:rsid w:val="00582254"/>
    <w:rsid w:val="00582DE2"/>
    <w:rsid w:val="005849FB"/>
    <w:rsid w:val="00584D65"/>
    <w:rsid w:val="00584F65"/>
    <w:rsid w:val="00587335"/>
    <w:rsid w:val="005968BA"/>
    <w:rsid w:val="005B0024"/>
    <w:rsid w:val="005B044B"/>
    <w:rsid w:val="005B1C3B"/>
    <w:rsid w:val="005B2259"/>
    <w:rsid w:val="005C381B"/>
    <w:rsid w:val="005D48FF"/>
    <w:rsid w:val="005D6AAE"/>
    <w:rsid w:val="005E1211"/>
    <w:rsid w:val="005E5AB7"/>
    <w:rsid w:val="005E6A3E"/>
    <w:rsid w:val="005F3113"/>
    <w:rsid w:val="00601DA1"/>
    <w:rsid w:val="00603F53"/>
    <w:rsid w:val="00606CE5"/>
    <w:rsid w:val="006127BA"/>
    <w:rsid w:val="00612A14"/>
    <w:rsid w:val="0061423B"/>
    <w:rsid w:val="006159AD"/>
    <w:rsid w:val="00621F76"/>
    <w:rsid w:val="006226A1"/>
    <w:rsid w:val="00625020"/>
    <w:rsid w:val="00626524"/>
    <w:rsid w:val="00626F44"/>
    <w:rsid w:val="00626F9F"/>
    <w:rsid w:val="0062768A"/>
    <w:rsid w:val="00630C2A"/>
    <w:rsid w:val="00632A8B"/>
    <w:rsid w:val="0063726A"/>
    <w:rsid w:val="00637345"/>
    <w:rsid w:val="00637ECA"/>
    <w:rsid w:val="00645F1F"/>
    <w:rsid w:val="00646AEA"/>
    <w:rsid w:val="00647D85"/>
    <w:rsid w:val="00651851"/>
    <w:rsid w:val="00652E8B"/>
    <w:rsid w:val="006546AB"/>
    <w:rsid w:val="006614AD"/>
    <w:rsid w:val="00667A77"/>
    <w:rsid w:val="00670743"/>
    <w:rsid w:val="00671C35"/>
    <w:rsid w:val="00671DEE"/>
    <w:rsid w:val="00674EA6"/>
    <w:rsid w:val="00675082"/>
    <w:rsid w:val="00675978"/>
    <w:rsid w:val="006773AD"/>
    <w:rsid w:val="006832AA"/>
    <w:rsid w:val="00685254"/>
    <w:rsid w:val="0068691C"/>
    <w:rsid w:val="00691CA4"/>
    <w:rsid w:val="00692CE5"/>
    <w:rsid w:val="00697254"/>
    <w:rsid w:val="00697585"/>
    <w:rsid w:val="006A2CD3"/>
    <w:rsid w:val="006A4C6D"/>
    <w:rsid w:val="006A69FD"/>
    <w:rsid w:val="006A7306"/>
    <w:rsid w:val="006B5012"/>
    <w:rsid w:val="006B5276"/>
    <w:rsid w:val="006B6ECF"/>
    <w:rsid w:val="006C24B2"/>
    <w:rsid w:val="006C6001"/>
    <w:rsid w:val="006C6928"/>
    <w:rsid w:val="006D1BA9"/>
    <w:rsid w:val="006E02D6"/>
    <w:rsid w:val="006E0E17"/>
    <w:rsid w:val="006E3BDA"/>
    <w:rsid w:val="006E5111"/>
    <w:rsid w:val="006F0196"/>
    <w:rsid w:val="006F3159"/>
    <w:rsid w:val="006F48AF"/>
    <w:rsid w:val="006F49B8"/>
    <w:rsid w:val="0070159C"/>
    <w:rsid w:val="007016A5"/>
    <w:rsid w:val="007033FD"/>
    <w:rsid w:val="00705A34"/>
    <w:rsid w:val="00711E01"/>
    <w:rsid w:val="00713FF8"/>
    <w:rsid w:val="0071436B"/>
    <w:rsid w:val="007152A9"/>
    <w:rsid w:val="00720C49"/>
    <w:rsid w:val="00723A60"/>
    <w:rsid w:val="0072542C"/>
    <w:rsid w:val="00730397"/>
    <w:rsid w:val="007366A1"/>
    <w:rsid w:val="0074008F"/>
    <w:rsid w:val="0074278E"/>
    <w:rsid w:val="00742801"/>
    <w:rsid w:val="00744093"/>
    <w:rsid w:val="0074696A"/>
    <w:rsid w:val="0075014F"/>
    <w:rsid w:val="00750FD0"/>
    <w:rsid w:val="00755103"/>
    <w:rsid w:val="00756A37"/>
    <w:rsid w:val="00760822"/>
    <w:rsid w:val="0076346E"/>
    <w:rsid w:val="00764CFC"/>
    <w:rsid w:val="00765B36"/>
    <w:rsid w:val="00767D49"/>
    <w:rsid w:val="00775968"/>
    <w:rsid w:val="00776BC5"/>
    <w:rsid w:val="00782A20"/>
    <w:rsid w:val="007A1DBF"/>
    <w:rsid w:val="007A2A87"/>
    <w:rsid w:val="007A4CE3"/>
    <w:rsid w:val="007A70F1"/>
    <w:rsid w:val="007A74F6"/>
    <w:rsid w:val="007B1912"/>
    <w:rsid w:val="007B300B"/>
    <w:rsid w:val="007B3713"/>
    <w:rsid w:val="007B678D"/>
    <w:rsid w:val="007B6EA4"/>
    <w:rsid w:val="007C2A10"/>
    <w:rsid w:val="007D0FB8"/>
    <w:rsid w:val="007D2D6A"/>
    <w:rsid w:val="007D2DE0"/>
    <w:rsid w:val="007D34A8"/>
    <w:rsid w:val="007D42F6"/>
    <w:rsid w:val="007D5537"/>
    <w:rsid w:val="007E3AA7"/>
    <w:rsid w:val="007E6DE0"/>
    <w:rsid w:val="007F0B3B"/>
    <w:rsid w:val="007F0FD2"/>
    <w:rsid w:val="007F2DD8"/>
    <w:rsid w:val="007F50D2"/>
    <w:rsid w:val="007F5C2E"/>
    <w:rsid w:val="007F6528"/>
    <w:rsid w:val="008053AE"/>
    <w:rsid w:val="00806FF8"/>
    <w:rsid w:val="008118B9"/>
    <w:rsid w:val="00812982"/>
    <w:rsid w:val="0081322A"/>
    <w:rsid w:val="0082123C"/>
    <w:rsid w:val="008218AB"/>
    <w:rsid w:val="00822887"/>
    <w:rsid w:val="00841A41"/>
    <w:rsid w:val="00846C94"/>
    <w:rsid w:val="00847440"/>
    <w:rsid w:val="008552F6"/>
    <w:rsid w:val="0085671E"/>
    <w:rsid w:val="00861E04"/>
    <w:rsid w:val="00865616"/>
    <w:rsid w:val="0086655E"/>
    <w:rsid w:val="00874376"/>
    <w:rsid w:val="00875F89"/>
    <w:rsid w:val="00880B27"/>
    <w:rsid w:val="00881B3F"/>
    <w:rsid w:val="008825C8"/>
    <w:rsid w:val="00884B8B"/>
    <w:rsid w:val="00886E3B"/>
    <w:rsid w:val="008871F3"/>
    <w:rsid w:val="008877AC"/>
    <w:rsid w:val="008921AD"/>
    <w:rsid w:val="008A0D9A"/>
    <w:rsid w:val="008A1433"/>
    <w:rsid w:val="008A19A7"/>
    <w:rsid w:val="008A5846"/>
    <w:rsid w:val="008A6B61"/>
    <w:rsid w:val="008B09EE"/>
    <w:rsid w:val="008B238E"/>
    <w:rsid w:val="008B2B5F"/>
    <w:rsid w:val="008B32C8"/>
    <w:rsid w:val="008B59EB"/>
    <w:rsid w:val="008C6159"/>
    <w:rsid w:val="008C658B"/>
    <w:rsid w:val="008D035B"/>
    <w:rsid w:val="008D3E6D"/>
    <w:rsid w:val="008D53C4"/>
    <w:rsid w:val="008D5E1D"/>
    <w:rsid w:val="008D6DF3"/>
    <w:rsid w:val="008E25B1"/>
    <w:rsid w:val="008E2819"/>
    <w:rsid w:val="008E2974"/>
    <w:rsid w:val="008E3800"/>
    <w:rsid w:val="008E391C"/>
    <w:rsid w:val="008E3D49"/>
    <w:rsid w:val="008E503B"/>
    <w:rsid w:val="008E5A4B"/>
    <w:rsid w:val="008E6513"/>
    <w:rsid w:val="008E6580"/>
    <w:rsid w:val="008E7E94"/>
    <w:rsid w:val="008F07E0"/>
    <w:rsid w:val="008F39E8"/>
    <w:rsid w:val="00901A46"/>
    <w:rsid w:val="00906413"/>
    <w:rsid w:val="00911CEC"/>
    <w:rsid w:val="0091377B"/>
    <w:rsid w:val="00921156"/>
    <w:rsid w:val="00921D2D"/>
    <w:rsid w:val="0092475E"/>
    <w:rsid w:val="00924F83"/>
    <w:rsid w:val="00925119"/>
    <w:rsid w:val="00926BFC"/>
    <w:rsid w:val="00930DDF"/>
    <w:rsid w:val="00930FA0"/>
    <w:rsid w:val="0093258D"/>
    <w:rsid w:val="009414EE"/>
    <w:rsid w:val="009427BE"/>
    <w:rsid w:val="00955D55"/>
    <w:rsid w:val="00960010"/>
    <w:rsid w:val="0096015C"/>
    <w:rsid w:val="00961619"/>
    <w:rsid w:val="009621CB"/>
    <w:rsid w:val="00964732"/>
    <w:rsid w:val="0096612C"/>
    <w:rsid w:val="00967F41"/>
    <w:rsid w:val="00987D41"/>
    <w:rsid w:val="00991A2D"/>
    <w:rsid w:val="00995308"/>
    <w:rsid w:val="009A1306"/>
    <w:rsid w:val="009A1E05"/>
    <w:rsid w:val="009A2184"/>
    <w:rsid w:val="009A3D3F"/>
    <w:rsid w:val="009A4D88"/>
    <w:rsid w:val="009A501D"/>
    <w:rsid w:val="009A56A4"/>
    <w:rsid w:val="009A7268"/>
    <w:rsid w:val="009B0019"/>
    <w:rsid w:val="009B054B"/>
    <w:rsid w:val="009B4F4A"/>
    <w:rsid w:val="009C324E"/>
    <w:rsid w:val="009C4792"/>
    <w:rsid w:val="009C5D8F"/>
    <w:rsid w:val="009C7BEE"/>
    <w:rsid w:val="009D351F"/>
    <w:rsid w:val="009D50D5"/>
    <w:rsid w:val="009D6306"/>
    <w:rsid w:val="009D71FE"/>
    <w:rsid w:val="009E1132"/>
    <w:rsid w:val="009E53B9"/>
    <w:rsid w:val="009E6841"/>
    <w:rsid w:val="009E7096"/>
    <w:rsid w:val="009F1AD9"/>
    <w:rsid w:val="009F6819"/>
    <w:rsid w:val="009F7269"/>
    <w:rsid w:val="009F7611"/>
    <w:rsid w:val="00A00201"/>
    <w:rsid w:val="00A002F7"/>
    <w:rsid w:val="00A03E5B"/>
    <w:rsid w:val="00A06F56"/>
    <w:rsid w:val="00A07D55"/>
    <w:rsid w:val="00A1058B"/>
    <w:rsid w:val="00A108F8"/>
    <w:rsid w:val="00A1145F"/>
    <w:rsid w:val="00A14215"/>
    <w:rsid w:val="00A147C0"/>
    <w:rsid w:val="00A17C41"/>
    <w:rsid w:val="00A20D0B"/>
    <w:rsid w:val="00A22BA0"/>
    <w:rsid w:val="00A313CE"/>
    <w:rsid w:val="00A31D05"/>
    <w:rsid w:val="00A328EE"/>
    <w:rsid w:val="00A345CB"/>
    <w:rsid w:val="00A35FE3"/>
    <w:rsid w:val="00A47B66"/>
    <w:rsid w:val="00A50A68"/>
    <w:rsid w:val="00A54A62"/>
    <w:rsid w:val="00A55486"/>
    <w:rsid w:val="00A560EF"/>
    <w:rsid w:val="00A57E65"/>
    <w:rsid w:val="00A60CAF"/>
    <w:rsid w:val="00A63223"/>
    <w:rsid w:val="00A66529"/>
    <w:rsid w:val="00A72C80"/>
    <w:rsid w:val="00A82173"/>
    <w:rsid w:val="00A82D6C"/>
    <w:rsid w:val="00A84F5D"/>
    <w:rsid w:val="00A90B4D"/>
    <w:rsid w:val="00A945DC"/>
    <w:rsid w:val="00A960E4"/>
    <w:rsid w:val="00A97C77"/>
    <w:rsid w:val="00AB079C"/>
    <w:rsid w:val="00AB1CC1"/>
    <w:rsid w:val="00AB33D1"/>
    <w:rsid w:val="00AB6BE9"/>
    <w:rsid w:val="00AC3F3B"/>
    <w:rsid w:val="00AC5110"/>
    <w:rsid w:val="00AD5CAC"/>
    <w:rsid w:val="00AE2609"/>
    <w:rsid w:val="00AE4E34"/>
    <w:rsid w:val="00AE6F12"/>
    <w:rsid w:val="00AF54B4"/>
    <w:rsid w:val="00B0231A"/>
    <w:rsid w:val="00B0692D"/>
    <w:rsid w:val="00B10A8F"/>
    <w:rsid w:val="00B20CF3"/>
    <w:rsid w:val="00B23E07"/>
    <w:rsid w:val="00B26315"/>
    <w:rsid w:val="00B26C46"/>
    <w:rsid w:val="00B33721"/>
    <w:rsid w:val="00B41563"/>
    <w:rsid w:val="00B4736D"/>
    <w:rsid w:val="00B50A13"/>
    <w:rsid w:val="00B50A93"/>
    <w:rsid w:val="00B50B41"/>
    <w:rsid w:val="00B53D46"/>
    <w:rsid w:val="00B54F75"/>
    <w:rsid w:val="00B551CA"/>
    <w:rsid w:val="00B560DF"/>
    <w:rsid w:val="00B561DA"/>
    <w:rsid w:val="00B61F07"/>
    <w:rsid w:val="00B63663"/>
    <w:rsid w:val="00B66442"/>
    <w:rsid w:val="00B67D7E"/>
    <w:rsid w:val="00B70E57"/>
    <w:rsid w:val="00B72EAE"/>
    <w:rsid w:val="00B7326A"/>
    <w:rsid w:val="00B74B2F"/>
    <w:rsid w:val="00B751F5"/>
    <w:rsid w:val="00B76B74"/>
    <w:rsid w:val="00B80CA5"/>
    <w:rsid w:val="00B83641"/>
    <w:rsid w:val="00B8482A"/>
    <w:rsid w:val="00B8732A"/>
    <w:rsid w:val="00B95A8C"/>
    <w:rsid w:val="00BA12D7"/>
    <w:rsid w:val="00BA54CE"/>
    <w:rsid w:val="00BA69E2"/>
    <w:rsid w:val="00BA7EA6"/>
    <w:rsid w:val="00BB1CCD"/>
    <w:rsid w:val="00BB432A"/>
    <w:rsid w:val="00BB658A"/>
    <w:rsid w:val="00BC2137"/>
    <w:rsid w:val="00BC34D3"/>
    <w:rsid w:val="00BC4EB7"/>
    <w:rsid w:val="00BC501D"/>
    <w:rsid w:val="00BD50AE"/>
    <w:rsid w:val="00BD63C0"/>
    <w:rsid w:val="00BE0B9B"/>
    <w:rsid w:val="00BE2CC3"/>
    <w:rsid w:val="00BE5F5F"/>
    <w:rsid w:val="00BF3D3C"/>
    <w:rsid w:val="00BF7AF3"/>
    <w:rsid w:val="00C012BD"/>
    <w:rsid w:val="00C037B6"/>
    <w:rsid w:val="00C05A6E"/>
    <w:rsid w:val="00C05AD9"/>
    <w:rsid w:val="00C06D7F"/>
    <w:rsid w:val="00C12F45"/>
    <w:rsid w:val="00C140E2"/>
    <w:rsid w:val="00C164B7"/>
    <w:rsid w:val="00C20BFA"/>
    <w:rsid w:val="00C22943"/>
    <w:rsid w:val="00C25EB8"/>
    <w:rsid w:val="00C260DE"/>
    <w:rsid w:val="00C26A78"/>
    <w:rsid w:val="00C3352C"/>
    <w:rsid w:val="00C344D9"/>
    <w:rsid w:val="00C35A8B"/>
    <w:rsid w:val="00C372B4"/>
    <w:rsid w:val="00C40563"/>
    <w:rsid w:val="00C43B6F"/>
    <w:rsid w:val="00C4479D"/>
    <w:rsid w:val="00C4532F"/>
    <w:rsid w:val="00C456C4"/>
    <w:rsid w:val="00C46062"/>
    <w:rsid w:val="00C46B43"/>
    <w:rsid w:val="00C514A7"/>
    <w:rsid w:val="00C53544"/>
    <w:rsid w:val="00C5412E"/>
    <w:rsid w:val="00C57A1D"/>
    <w:rsid w:val="00C6227A"/>
    <w:rsid w:val="00C64621"/>
    <w:rsid w:val="00C646F4"/>
    <w:rsid w:val="00C65CE2"/>
    <w:rsid w:val="00C71CC9"/>
    <w:rsid w:val="00C7722C"/>
    <w:rsid w:val="00C77B6D"/>
    <w:rsid w:val="00C84424"/>
    <w:rsid w:val="00C8538F"/>
    <w:rsid w:val="00C90135"/>
    <w:rsid w:val="00C93209"/>
    <w:rsid w:val="00C942A9"/>
    <w:rsid w:val="00C954A3"/>
    <w:rsid w:val="00C97800"/>
    <w:rsid w:val="00CA2916"/>
    <w:rsid w:val="00CA2A9D"/>
    <w:rsid w:val="00CA3D20"/>
    <w:rsid w:val="00CB14F2"/>
    <w:rsid w:val="00CB20A0"/>
    <w:rsid w:val="00CB47C3"/>
    <w:rsid w:val="00CB61A3"/>
    <w:rsid w:val="00CB6620"/>
    <w:rsid w:val="00CC0D36"/>
    <w:rsid w:val="00CC7AAA"/>
    <w:rsid w:val="00CC7CC0"/>
    <w:rsid w:val="00CD421E"/>
    <w:rsid w:val="00CD68DE"/>
    <w:rsid w:val="00CE2EB8"/>
    <w:rsid w:val="00CF15F9"/>
    <w:rsid w:val="00CF169C"/>
    <w:rsid w:val="00CF5AF3"/>
    <w:rsid w:val="00D03296"/>
    <w:rsid w:val="00D03B1E"/>
    <w:rsid w:val="00D041B7"/>
    <w:rsid w:val="00D06AC1"/>
    <w:rsid w:val="00D06FFA"/>
    <w:rsid w:val="00D07AA4"/>
    <w:rsid w:val="00D22787"/>
    <w:rsid w:val="00D315C0"/>
    <w:rsid w:val="00D316F9"/>
    <w:rsid w:val="00D32750"/>
    <w:rsid w:val="00D35B98"/>
    <w:rsid w:val="00D35E49"/>
    <w:rsid w:val="00D41C85"/>
    <w:rsid w:val="00D4265C"/>
    <w:rsid w:val="00D46444"/>
    <w:rsid w:val="00D50AF2"/>
    <w:rsid w:val="00D52FD1"/>
    <w:rsid w:val="00D61E8F"/>
    <w:rsid w:val="00D644AE"/>
    <w:rsid w:val="00D66DA5"/>
    <w:rsid w:val="00D73B2A"/>
    <w:rsid w:val="00D76A56"/>
    <w:rsid w:val="00D805E7"/>
    <w:rsid w:val="00D825EE"/>
    <w:rsid w:val="00D90879"/>
    <w:rsid w:val="00D92FA3"/>
    <w:rsid w:val="00D940F2"/>
    <w:rsid w:val="00D97D6E"/>
    <w:rsid w:val="00DA29F7"/>
    <w:rsid w:val="00DA4E7A"/>
    <w:rsid w:val="00DA5FA9"/>
    <w:rsid w:val="00DA7682"/>
    <w:rsid w:val="00DA76C8"/>
    <w:rsid w:val="00DB06F6"/>
    <w:rsid w:val="00DB0C29"/>
    <w:rsid w:val="00DB0CC3"/>
    <w:rsid w:val="00DB228E"/>
    <w:rsid w:val="00DB46CE"/>
    <w:rsid w:val="00DC09A8"/>
    <w:rsid w:val="00DC42D1"/>
    <w:rsid w:val="00DC4A18"/>
    <w:rsid w:val="00DC5EF9"/>
    <w:rsid w:val="00DC68EA"/>
    <w:rsid w:val="00DC7A10"/>
    <w:rsid w:val="00DD0287"/>
    <w:rsid w:val="00DD370E"/>
    <w:rsid w:val="00DD47F0"/>
    <w:rsid w:val="00DD4B1C"/>
    <w:rsid w:val="00DE5BCC"/>
    <w:rsid w:val="00DE5F2F"/>
    <w:rsid w:val="00DE6B73"/>
    <w:rsid w:val="00DF2369"/>
    <w:rsid w:val="00DF5F94"/>
    <w:rsid w:val="00E06DEB"/>
    <w:rsid w:val="00E12677"/>
    <w:rsid w:val="00E1427E"/>
    <w:rsid w:val="00E14A04"/>
    <w:rsid w:val="00E20D5F"/>
    <w:rsid w:val="00E215EC"/>
    <w:rsid w:val="00E225F4"/>
    <w:rsid w:val="00E314CB"/>
    <w:rsid w:val="00E34083"/>
    <w:rsid w:val="00E3534D"/>
    <w:rsid w:val="00E35A78"/>
    <w:rsid w:val="00E40F3D"/>
    <w:rsid w:val="00E410E7"/>
    <w:rsid w:val="00E412A7"/>
    <w:rsid w:val="00E41768"/>
    <w:rsid w:val="00E45DF6"/>
    <w:rsid w:val="00E47D7D"/>
    <w:rsid w:val="00E5095F"/>
    <w:rsid w:val="00E5133A"/>
    <w:rsid w:val="00E51A11"/>
    <w:rsid w:val="00E521B2"/>
    <w:rsid w:val="00E60EE9"/>
    <w:rsid w:val="00E60F97"/>
    <w:rsid w:val="00E6231A"/>
    <w:rsid w:val="00E6338C"/>
    <w:rsid w:val="00E6492E"/>
    <w:rsid w:val="00E66170"/>
    <w:rsid w:val="00E67AE3"/>
    <w:rsid w:val="00E70B90"/>
    <w:rsid w:val="00E84B2B"/>
    <w:rsid w:val="00E84F8E"/>
    <w:rsid w:val="00E8501D"/>
    <w:rsid w:val="00E85437"/>
    <w:rsid w:val="00E86604"/>
    <w:rsid w:val="00E87914"/>
    <w:rsid w:val="00E92E45"/>
    <w:rsid w:val="00E952EA"/>
    <w:rsid w:val="00EA44FD"/>
    <w:rsid w:val="00EA492E"/>
    <w:rsid w:val="00EB2FF1"/>
    <w:rsid w:val="00EB4923"/>
    <w:rsid w:val="00EB57D6"/>
    <w:rsid w:val="00EC4018"/>
    <w:rsid w:val="00EC44F3"/>
    <w:rsid w:val="00EC54F3"/>
    <w:rsid w:val="00EC6AD5"/>
    <w:rsid w:val="00ED086D"/>
    <w:rsid w:val="00EE462A"/>
    <w:rsid w:val="00EE4B5D"/>
    <w:rsid w:val="00EF2F37"/>
    <w:rsid w:val="00EF468B"/>
    <w:rsid w:val="00EF4F2A"/>
    <w:rsid w:val="00EF6D14"/>
    <w:rsid w:val="00EF71B5"/>
    <w:rsid w:val="00EF7388"/>
    <w:rsid w:val="00F0331B"/>
    <w:rsid w:val="00F039A2"/>
    <w:rsid w:val="00F04F2B"/>
    <w:rsid w:val="00F05759"/>
    <w:rsid w:val="00F058B8"/>
    <w:rsid w:val="00F07543"/>
    <w:rsid w:val="00F128CA"/>
    <w:rsid w:val="00F13028"/>
    <w:rsid w:val="00F1634B"/>
    <w:rsid w:val="00F208F3"/>
    <w:rsid w:val="00F22392"/>
    <w:rsid w:val="00F238DF"/>
    <w:rsid w:val="00F31E0A"/>
    <w:rsid w:val="00F35942"/>
    <w:rsid w:val="00F41AA6"/>
    <w:rsid w:val="00F44884"/>
    <w:rsid w:val="00F44A2E"/>
    <w:rsid w:val="00F47206"/>
    <w:rsid w:val="00F51163"/>
    <w:rsid w:val="00F5236E"/>
    <w:rsid w:val="00F538ED"/>
    <w:rsid w:val="00F56B43"/>
    <w:rsid w:val="00F601F6"/>
    <w:rsid w:val="00F61053"/>
    <w:rsid w:val="00F62D6A"/>
    <w:rsid w:val="00F63A1B"/>
    <w:rsid w:val="00F67761"/>
    <w:rsid w:val="00F67FF1"/>
    <w:rsid w:val="00F76024"/>
    <w:rsid w:val="00F7764A"/>
    <w:rsid w:val="00F8045D"/>
    <w:rsid w:val="00F86383"/>
    <w:rsid w:val="00F90803"/>
    <w:rsid w:val="00F92F46"/>
    <w:rsid w:val="00F941D5"/>
    <w:rsid w:val="00F9432B"/>
    <w:rsid w:val="00F96275"/>
    <w:rsid w:val="00FA2555"/>
    <w:rsid w:val="00FA3E2A"/>
    <w:rsid w:val="00FB3448"/>
    <w:rsid w:val="00FB5230"/>
    <w:rsid w:val="00FB7A0D"/>
    <w:rsid w:val="00FB7A19"/>
    <w:rsid w:val="00FC3DEE"/>
    <w:rsid w:val="00FC64CF"/>
    <w:rsid w:val="00FD2671"/>
    <w:rsid w:val="00FD3F9E"/>
    <w:rsid w:val="00FD6F71"/>
    <w:rsid w:val="00FD7113"/>
    <w:rsid w:val="00FE22B9"/>
    <w:rsid w:val="00FE22D1"/>
    <w:rsid w:val="00FE494C"/>
    <w:rsid w:val="00FF0F28"/>
    <w:rsid w:val="00FF128F"/>
    <w:rsid w:val="00FF14FE"/>
    <w:rsid w:val="00FF27DF"/>
    <w:rsid w:val="00FF3CE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6F156C"/>
  <w15:chartTrackingRefBased/>
  <w15:docId w15:val="{BC3E4AFC-92C3-4CE6-94BE-8C578F34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269"/>
    <w:rPr>
      <w:sz w:val="24"/>
      <w:szCs w:val="24"/>
      <w:lang w:val="hr-HR"/>
    </w:rPr>
  </w:style>
  <w:style w:type="paragraph" w:styleId="Heading1">
    <w:name w:val="heading 1"/>
    <w:basedOn w:val="Normal"/>
    <w:next w:val="Normal"/>
    <w:qFormat/>
    <w:rsid w:val="00316AE4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316AE4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16AE4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Heading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316AE4"/>
    <w:rPr>
      <w:rFonts w:cs="Arial"/>
      <w:b/>
      <w:i/>
      <w:sz w:val="24"/>
      <w:szCs w:val="22"/>
      <w:lang w:val="hr-HR" w:eastAsia="hr-HR" w:bidi="ar-SA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">
    <w:name w:val="Naslov"/>
    <w:basedOn w:val="Naslovnica"/>
    <w:rsid w:val="00FF0F28"/>
    <w:rPr>
      <w:sz w:val="36"/>
    </w:rPr>
  </w:style>
  <w:style w:type="character" w:customStyle="1" w:styleId="Original">
    <w:name w:val="Original"/>
    <w:rPr>
      <w:i/>
    </w:rPr>
  </w:style>
  <w:style w:type="character" w:customStyle="1" w:styleId="Primjer">
    <w:name w:val="Primjer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Title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Salutation">
    <w:name w:val="Salutation"/>
    <w:basedOn w:val="Normal"/>
    <w:next w:val="Normal"/>
  </w:style>
  <w:style w:type="paragraph" w:styleId="BodyText">
    <w:name w:val="Body Text"/>
    <w:basedOn w:val="Normal"/>
  </w:style>
  <w:style w:type="character" w:styleId="LineNumber">
    <w:name w:val="line number"/>
    <w:basedOn w:val="DefaultParagraphFont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link w:val="Natuknice2"/>
    <w:rsid w:val="00582254"/>
    <w:rPr>
      <w:rFonts w:cs="Arial"/>
      <w:noProof/>
      <w:sz w:val="24"/>
      <w:szCs w:val="22"/>
      <w:lang w:val="hr-HR" w:eastAsia="hr-HR" w:bidi="ar-SA"/>
    </w:rPr>
  </w:style>
  <w:style w:type="paragraph" w:styleId="Header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Footer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sid w:val="00450219"/>
    <w:rPr>
      <w:sz w:val="16"/>
      <w:szCs w:val="16"/>
    </w:rPr>
  </w:style>
  <w:style w:type="paragraph" w:styleId="CommentText">
    <w:name w:val="annotation text"/>
    <w:basedOn w:val="Normal"/>
    <w:semiHidden/>
    <w:rsid w:val="0045021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50219"/>
    <w:rPr>
      <w:b/>
      <w:bCs/>
    </w:rPr>
  </w:style>
  <w:style w:type="paragraph" w:styleId="BalloonText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rsid w:val="004E7238"/>
  </w:style>
  <w:style w:type="paragraph" w:styleId="TOC2">
    <w:name w:val="toc 2"/>
    <w:basedOn w:val="Normal"/>
    <w:next w:val="Normal"/>
    <w:autoRedefine/>
    <w:semiHidden/>
    <w:rsid w:val="004E7238"/>
    <w:pPr>
      <w:ind w:left="240"/>
    </w:pPr>
  </w:style>
  <w:style w:type="paragraph" w:styleId="TOC3">
    <w:name w:val="toc 3"/>
    <w:basedOn w:val="Normal"/>
    <w:next w:val="Normal"/>
    <w:autoRedefine/>
    <w:semiHidden/>
    <w:rsid w:val="004E7238"/>
    <w:pPr>
      <w:ind w:left="480"/>
    </w:pPr>
  </w:style>
  <w:style w:type="character" w:styleId="Hyperlink">
    <w:name w:val="Hyperlink"/>
    <w:rsid w:val="004E7238"/>
    <w:rPr>
      <w:color w:val="0000FF"/>
      <w:u w:val="single"/>
    </w:rPr>
  </w:style>
  <w:style w:type="table" w:styleId="TableGrid">
    <w:name w:val="Table Grid"/>
    <w:basedOn w:val="TableNormal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026467"/>
    <w:rPr>
      <w:color w:val="800080"/>
      <w:u w:val="single"/>
    </w:rPr>
  </w:style>
  <w:style w:type="paragraph" w:styleId="NormalWeb">
    <w:name w:val="Normal (Web)"/>
    <w:basedOn w:val="Normal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paragraph" w:customStyle="1" w:styleId="Upute">
    <w:name w:val="Upute"/>
    <w:basedOn w:val="Normal"/>
    <w:rsid w:val="00B26C46"/>
    <w:rPr>
      <w:rFonts w:ascii="Arial" w:hAnsi="Arial"/>
      <w:color w:val="0000F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esi\OneDrive%20-%20fer.hr\NASTAVA\RIS\Predlo&#353;ci\SlucajKoristenj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SlucajKoristenja.dot</Template>
  <TotalTime>20</TotalTime>
  <Pages>4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Slučaj korištenja</vt:lpstr>
    </vt:vector>
  </TitlesOfParts>
  <Manager>Krešimir Fertalj</Manager>
  <Company>FER</Company>
  <LinksUpToDate>false</LinksUpToDate>
  <CharactersWithSpaces>4917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Slučaj korištenja</dc:title>
  <dc:subject>Predložak</dc:subject>
  <dc:creator>Krešimir Fertalj</dc:creator>
  <cp:keywords/>
  <cp:lastModifiedBy>Frano</cp:lastModifiedBy>
  <cp:revision>3</cp:revision>
  <cp:lastPrinted>2004-04-22T16:55:00Z</cp:lastPrinted>
  <dcterms:created xsi:type="dcterms:W3CDTF">2022-02-27T22:04:00Z</dcterms:created>
  <dcterms:modified xsi:type="dcterms:W3CDTF">2024-05-28T19:05:00Z</dcterms:modified>
</cp:coreProperties>
</file>