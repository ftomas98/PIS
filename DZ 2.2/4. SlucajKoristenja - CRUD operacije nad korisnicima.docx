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65D5" w14:textId="1C560707" w:rsidR="00E410E7" w:rsidRDefault="00384A7E" w:rsidP="00DF3205">
      <w:pPr>
        <w:pStyle w:val="Heading1"/>
      </w:pPr>
      <w:r>
        <w:t>Opis slučaja korištenja</w:t>
      </w:r>
    </w:p>
    <w:p w14:paraId="4D7D7B63" w14:textId="77777777" w:rsidR="004E79BE" w:rsidRDefault="004E79BE" w:rsidP="004E79BE">
      <w:pPr>
        <w:pStyle w:val="Heading2"/>
      </w:pPr>
      <w:r>
        <w:t>Ime</w:t>
      </w:r>
    </w:p>
    <w:p w14:paraId="61F36B17" w14:textId="4E676C3B" w:rsidR="004E79BE" w:rsidRDefault="00DF3205" w:rsidP="004E79BE">
      <w:pPr>
        <w:pStyle w:val="Upute"/>
      </w:pPr>
      <w:r>
        <w:t>CRUD operacije nad korisnicima</w:t>
      </w:r>
    </w:p>
    <w:p w14:paraId="5260414C" w14:textId="77777777" w:rsidR="004E79BE" w:rsidRDefault="004E79BE" w:rsidP="004E79BE"/>
    <w:p w14:paraId="51B5E8AF" w14:textId="77777777" w:rsidR="004E79BE" w:rsidRDefault="004E79BE" w:rsidP="004E79BE">
      <w:pPr>
        <w:pStyle w:val="Heading2"/>
      </w:pPr>
      <w:r>
        <w:t>Cilj</w:t>
      </w:r>
    </w:p>
    <w:p w14:paraId="4AAC66E0" w14:textId="581C6800" w:rsidR="004E79BE" w:rsidRDefault="00DF3205" w:rsidP="004E79BE">
      <w:pPr>
        <w:pStyle w:val="Upute"/>
      </w:pPr>
      <w:r w:rsidRPr="00DF3205">
        <w:t>Omogućiti administratorima da upravljaju korisničkim računima (kreiranje, ažuriranje, brisanje)</w:t>
      </w:r>
      <w:r w:rsidR="004E79BE">
        <w:t xml:space="preserve">. </w:t>
      </w:r>
    </w:p>
    <w:p w14:paraId="52F38F64" w14:textId="77777777" w:rsidR="004E79BE" w:rsidRDefault="004E79BE" w:rsidP="004E79BE">
      <w:pPr>
        <w:pStyle w:val="Upute"/>
      </w:pPr>
    </w:p>
    <w:p w14:paraId="64D0DE5F" w14:textId="77777777" w:rsidR="004E79BE" w:rsidRDefault="005E5AB7" w:rsidP="004E79BE">
      <w:pPr>
        <w:pStyle w:val="Heading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6C7EA33F" w14:textId="77777777" w:rsidR="00DF3205" w:rsidRDefault="00DF3205" w:rsidP="00DF3205">
      <w:pPr>
        <w:pStyle w:val="Upute"/>
        <w:numPr>
          <w:ilvl w:val="0"/>
          <w:numId w:val="15"/>
        </w:numPr>
      </w:pPr>
      <w:r>
        <w:t>Tim za backend razvoj</w:t>
      </w:r>
    </w:p>
    <w:p w14:paraId="51499B33" w14:textId="77777777" w:rsidR="00DF3205" w:rsidRDefault="00DF3205" w:rsidP="00DF3205">
      <w:pPr>
        <w:pStyle w:val="Upute"/>
        <w:numPr>
          <w:ilvl w:val="0"/>
          <w:numId w:val="15"/>
        </w:numPr>
      </w:pPr>
      <w:r>
        <w:t>Tim za sigurnost</w:t>
      </w:r>
    </w:p>
    <w:p w14:paraId="3BEFC3B2" w14:textId="704739DA" w:rsidR="004E79BE" w:rsidRDefault="00DF3205" w:rsidP="00DF3205">
      <w:pPr>
        <w:pStyle w:val="Upute"/>
        <w:numPr>
          <w:ilvl w:val="0"/>
          <w:numId w:val="15"/>
        </w:numPr>
      </w:pPr>
      <w:r>
        <w:t>Vođa tima: Frano Tomas</w:t>
      </w:r>
      <w:r w:rsidR="005E5AB7">
        <w:t xml:space="preserve"> </w:t>
      </w:r>
    </w:p>
    <w:p w14:paraId="78334DB1" w14:textId="77777777" w:rsidR="004E79BE" w:rsidRDefault="004E79BE" w:rsidP="004E79BE"/>
    <w:p w14:paraId="63386AD2" w14:textId="77777777" w:rsidR="004E79BE" w:rsidRDefault="004E79BE" w:rsidP="004E79BE">
      <w:pPr>
        <w:pStyle w:val="Heading2"/>
      </w:pPr>
      <w:r>
        <w:t>Preduvjeti</w:t>
      </w:r>
    </w:p>
    <w:p w14:paraId="0666ED4F" w14:textId="422B376E" w:rsidR="004E79BE" w:rsidRDefault="00DF3205" w:rsidP="004E79BE">
      <w:pPr>
        <w:pStyle w:val="Upute"/>
      </w:pPr>
      <w:r w:rsidRPr="00DF3205">
        <w:t>Administrator mora biti prijavljen; sustav mora biti funkcionalan i baza podataka dostupna</w:t>
      </w:r>
      <w:r w:rsidR="004E79BE">
        <w:t xml:space="preserve">. </w:t>
      </w:r>
    </w:p>
    <w:p w14:paraId="35AA9C35" w14:textId="77777777" w:rsidR="004B1FDD" w:rsidRDefault="004B1FDD" w:rsidP="004E79BE">
      <w:pPr>
        <w:pStyle w:val="Upute"/>
      </w:pPr>
    </w:p>
    <w:p w14:paraId="6D37730B" w14:textId="77777777" w:rsidR="004B1FDD" w:rsidRDefault="004B1FDD" w:rsidP="004B1FDD">
      <w:pPr>
        <w:pStyle w:val="Heading2"/>
      </w:pPr>
      <w:r>
        <w:t>Stanje nakon slučaja korištenja</w:t>
      </w:r>
    </w:p>
    <w:p w14:paraId="03456C61" w14:textId="14E9F2CF" w:rsidR="004B1FDD" w:rsidRPr="004B1FDD" w:rsidRDefault="00DF3205" w:rsidP="004B1FDD">
      <w:pPr>
        <w:pStyle w:val="Upute"/>
      </w:pPr>
      <w:r w:rsidRPr="00DF3205">
        <w:t>Korisnički računi su ažurirani u skladu s promjenama koje je administrator napravio</w:t>
      </w:r>
      <w:r w:rsidR="004B1FDD">
        <w:t xml:space="preserve">. </w:t>
      </w:r>
    </w:p>
    <w:p w14:paraId="195B70A0" w14:textId="77777777" w:rsidR="004E79BE" w:rsidRDefault="004E79BE" w:rsidP="004E79BE"/>
    <w:p w14:paraId="63FC641F" w14:textId="77777777" w:rsidR="004119AC" w:rsidRDefault="004119AC" w:rsidP="004119AC">
      <w:pPr>
        <w:pStyle w:val="Heading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621DF47C" w:rsidR="004119AC" w:rsidRDefault="00DF3205" w:rsidP="004119AC">
      <w:pPr>
        <w:pStyle w:val="Upute"/>
      </w:pPr>
      <w:r w:rsidRPr="00DF3205">
        <w:t>Neovlašten pristup administratorskim funkcijama; greške pri upravljanju računima</w:t>
      </w:r>
      <w:r w:rsidR="008E7E94">
        <w:t xml:space="preserve">. 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Heading2"/>
      </w:pPr>
      <w:r>
        <w:t>Okidači događaja</w:t>
      </w:r>
    </w:p>
    <w:p w14:paraId="70730EEC" w14:textId="10B9DD03" w:rsidR="004119AC" w:rsidRDefault="00DF3205" w:rsidP="00D315C0">
      <w:pPr>
        <w:pStyle w:val="Upute"/>
      </w:pPr>
      <w:r w:rsidRPr="00DF3205">
        <w:t>Administrator odabire opciju za upravljanje korisnicima</w:t>
      </w:r>
      <w:r w:rsidR="00A60CAF">
        <w:t xml:space="preserve">. 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Heading2"/>
      </w:pPr>
      <w:r>
        <w:t>Primarni sudionik</w:t>
      </w:r>
    </w:p>
    <w:p w14:paraId="085AF4EB" w14:textId="68B6E200" w:rsidR="00D315C0" w:rsidRPr="00DF3205" w:rsidRDefault="00DF3205" w:rsidP="00DF3205">
      <w:pPr>
        <w:rPr>
          <w:rFonts w:ascii="Arial" w:hAnsi="Arial"/>
          <w:color w:val="0000FF"/>
          <w:sz w:val="20"/>
        </w:rPr>
      </w:pPr>
      <w:r w:rsidRPr="00DF3205">
        <w:rPr>
          <w:rFonts w:ascii="Arial" w:hAnsi="Arial"/>
          <w:color w:val="0000FF"/>
          <w:sz w:val="20"/>
        </w:rPr>
        <w:t>Administrator</w:t>
      </w:r>
      <w:r w:rsidR="005B044B">
        <w:t xml:space="preserve"> 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Heading2"/>
      </w:pPr>
      <w:r>
        <w:t>Sporedni sudionik odnosno sudionici</w:t>
      </w:r>
    </w:p>
    <w:p w14:paraId="6BE38188" w14:textId="5A83F60B" w:rsidR="00D315C0" w:rsidRPr="00D315C0" w:rsidRDefault="00DF3205" w:rsidP="00621F76">
      <w:pPr>
        <w:pStyle w:val="Upute"/>
      </w:pPr>
      <w:r>
        <w:t>Korisnici</w:t>
      </w:r>
      <w:r w:rsidR="00621F76">
        <w:t xml:space="preserve"> </w:t>
      </w:r>
    </w:p>
    <w:p w14:paraId="11ED27C2" w14:textId="77777777" w:rsidR="00D315C0" w:rsidRDefault="00D315C0" w:rsidP="00D315C0"/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25705393" w14:textId="70AFEA1F" w:rsidR="00930DDF" w:rsidRDefault="00E410E7" w:rsidP="00DF3205">
      <w:pPr>
        <w:pStyle w:val="Heading1"/>
      </w:pPr>
      <w:r>
        <w:t xml:space="preserve">Imena </w:t>
      </w:r>
      <w:r w:rsidR="009E7096" w:rsidRPr="001A0538">
        <w:t xml:space="preserve"> </w:t>
      </w:r>
      <w:r>
        <w:t>putova slučaja korištenja</w:t>
      </w:r>
    </w:p>
    <w:p w14:paraId="6142E613" w14:textId="77777777" w:rsidR="00930DDF" w:rsidRDefault="00930DDF" w:rsidP="00930DDF">
      <w:pPr>
        <w:pStyle w:val="Heading2"/>
      </w:pPr>
      <w:r>
        <w:t xml:space="preserve">Primarni put </w:t>
      </w:r>
    </w:p>
    <w:p w14:paraId="5E813F2B" w14:textId="193592FB" w:rsidR="00930DDF" w:rsidRDefault="00DF3205" w:rsidP="00930DDF">
      <w:pPr>
        <w:pStyle w:val="Upute"/>
      </w:pPr>
      <w:r w:rsidRPr="00DF3205">
        <w:t>Administrator uspješno kreira, ažurira ili briše korisnički račun</w:t>
      </w:r>
      <w:r w:rsidR="00930DDF">
        <w:t xml:space="preserve">. </w:t>
      </w:r>
    </w:p>
    <w:p w14:paraId="1F612D6A" w14:textId="77777777" w:rsidR="00930DDF" w:rsidRDefault="00930DDF" w:rsidP="00930DDF"/>
    <w:p w14:paraId="6E17F859" w14:textId="77777777" w:rsidR="00930DDF" w:rsidRDefault="00930DDF" w:rsidP="00930DDF">
      <w:pPr>
        <w:pStyle w:val="Heading2"/>
      </w:pPr>
      <w:r>
        <w:t>Alternativni putovi</w:t>
      </w:r>
    </w:p>
    <w:p w14:paraId="0FCC0BB0" w14:textId="77777777" w:rsidR="00DF3205" w:rsidRDefault="00DF3205" w:rsidP="00DF3205">
      <w:pPr>
        <w:pStyle w:val="Upute"/>
        <w:numPr>
          <w:ilvl w:val="0"/>
          <w:numId w:val="16"/>
        </w:numPr>
      </w:pPr>
      <w:r>
        <w:t>Administrator unosi nevaljane informacije.</w:t>
      </w:r>
    </w:p>
    <w:p w14:paraId="289F5B0E" w14:textId="21E91231" w:rsidR="00930DDF" w:rsidRDefault="00DF3205" w:rsidP="00DF3205">
      <w:pPr>
        <w:pStyle w:val="Upute"/>
        <w:numPr>
          <w:ilvl w:val="0"/>
          <w:numId w:val="16"/>
        </w:numPr>
      </w:pPr>
      <w:r>
        <w:t>Korisnički račun ne može biti obrisan zbog povezanih podataka.</w:t>
      </w:r>
      <w:r w:rsidR="00EB57D6">
        <w:t xml:space="preserve"> </w:t>
      </w:r>
    </w:p>
    <w:p w14:paraId="0474F125" w14:textId="77777777" w:rsidR="00DD0287" w:rsidRDefault="00DD0287" w:rsidP="00930DDF"/>
    <w:p w14:paraId="1553CFBE" w14:textId="77777777" w:rsidR="00930DDF" w:rsidRPr="00930DDF" w:rsidRDefault="00930DDF" w:rsidP="00930DDF">
      <w:pPr>
        <w:pStyle w:val="Heading2"/>
      </w:pPr>
      <w:r>
        <w:lastRenderedPageBreak/>
        <w:t>Put</w:t>
      </w:r>
      <w:r w:rsidR="0023740A">
        <w:t>ovi</w:t>
      </w:r>
      <w:r>
        <w:t xml:space="preserve"> u slučaju iznimke</w:t>
      </w:r>
    </w:p>
    <w:p w14:paraId="5F447AE2" w14:textId="77777777" w:rsidR="00DF3205" w:rsidRDefault="00DF3205" w:rsidP="00DF3205">
      <w:pPr>
        <w:pStyle w:val="Upute"/>
        <w:numPr>
          <w:ilvl w:val="0"/>
          <w:numId w:val="17"/>
        </w:numPr>
      </w:pPr>
      <w:r>
        <w:t>Sustav je nedostupan.</w:t>
      </w:r>
    </w:p>
    <w:p w14:paraId="4B556172" w14:textId="6519E2D5" w:rsidR="00930DDF" w:rsidRDefault="00DF3205" w:rsidP="00DF3205">
      <w:pPr>
        <w:pStyle w:val="Upute"/>
        <w:numPr>
          <w:ilvl w:val="0"/>
          <w:numId w:val="17"/>
        </w:numPr>
      </w:pPr>
      <w:r>
        <w:t>Baza podataka je nedostupna</w:t>
      </w:r>
      <w:r w:rsidR="00DD0287">
        <w:t>.</w:t>
      </w:r>
    </w:p>
    <w:p w14:paraId="25883FD0" w14:textId="77777777" w:rsidR="00DD0287" w:rsidRDefault="00DD0287" w:rsidP="00E410E7"/>
    <w:p w14:paraId="7704C987" w14:textId="77777777" w:rsidR="009A2184" w:rsidRDefault="009A2184" w:rsidP="00E410E7"/>
    <w:p w14:paraId="0DB43E60" w14:textId="77777777" w:rsidR="009A2184" w:rsidRPr="00E410E7" w:rsidRDefault="009A2184" w:rsidP="00E410E7"/>
    <w:p w14:paraId="5EE9B38B" w14:textId="284B5889" w:rsidR="004F46DC" w:rsidRDefault="00E410E7" w:rsidP="00DF3205">
      <w:pPr>
        <w:pStyle w:val="Heading1"/>
      </w:pPr>
      <w:r>
        <w:t>Detalji slučaja korištenja</w:t>
      </w:r>
    </w:p>
    <w:p w14:paraId="4699B350" w14:textId="77777777" w:rsidR="004F46DC" w:rsidRDefault="004F46DC" w:rsidP="004F46DC">
      <w:pPr>
        <w:pStyle w:val="Heading2"/>
      </w:pPr>
      <w:r>
        <w:t>Ime puta</w:t>
      </w:r>
    </w:p>
    <w:p w14:paraId="1180D969" w14:textId="2466ACFA" w:rsidR="004F46DC" w:rsidRPr="004F46DC" w:rsidRDefault="00DF3205" w:rsidP="004F46DC">
      <w:pPr>
        <w:pStyle w:val="Upute"/>
      </w:pPr>
      <w:r w:rsidRPr="00DF3205">
        <w:t>Primarni put - Uspješno upravljanje korisničkim računima</w:t>
      </w:r>
      <w:r w:rsidR="00033DF3">
        <w:t xml:space="preserve"> </w:t>
      </w:r>
    </w:p>
    <w:p w14:paraId="1721405A" w14:textId="77777777" w:rsidR="00033DF3" w:rsidRDefault="00033DF3" w:rsidP="00E410E7"/>
    <w:p w14:paraId="71AE80CD" w14:textId="77777777" w:rsidR="004F46DC" w:rsidRDefault="004F46DC" w:rsidP="00033DF3">
      <w:pPr>
        <w:pStyle w:val="Heading3"/>
      </w:pPr>
      <w:r>
        <w:t>Okidač događaja</w:t>
      </w:r>
    </w:p>
    <w:p w14:paraId="4E903CF2" w14:textId="2AE21A3C" w:rsidR="004F46DC" w:rsidRPr="00033DF3" w:rsidRDefault="00DF3205" w:rsidP="00033DF3">
      <w:pPr>
        <w:pStyle w:val="Upute"/>
      </w:pPr>
      <w:r w:rsidRPr="00DF3205">
        <w:t>Administrator odabire opciju za upravljanje korisnicima</w:t>
      </w:r>
      <w:r w:rsidR="00033DF3">
        <w:t xml:space="preserve">. 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Heading3"/>
      </w:pPr>
      <w:r>
        <w:t>Osnovi slijed koraka</w:t>
      </w:r>
    </w:p>
    <w:p w14:paraId="15882B01" w14:textId="77777777" w:rsidR="00DF3205" w:rsidRPr="00DF3205" w:rsidRDefault="00DF3205" w:rsidP="00DF3205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DF3205">
        <w:rPr>
          <w:rFonts w:ascii="Arial" w:hAnsi="Arial"/>
          <w:color w:val="0000FF"/>
          <w:sz w:val="20"/>
        </w:rPr>
        <w:t>Administrator pristupa stranici za upravljanje korisnicima.</w:t>
      </w:r>
    </w:p>
    <w:p w14:paraId="23E681C2" w14:textId="6D5C5A6E" w:rsidR="00DF3205" w:rsidRPr="00DF3205" w:rsidRDefault="00DF3205" w:rsidP="00DF3205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DF3205">
        <w:rPr>
          <w:rFonts w:ascii="Arial" w:hAnsi="Arial"/>
          <w:color w:val="0000FF"/>
          <w:sz w:val="20"/>
        </w:rPr>
        <w:t>Administrator bira akciju (kreiranje, ažuriranje, brisanje).</w:t>
      </w:r>
    </w:p>
    <w:p w14:paraId="5D0CB263" w14:textId="5341CBFF" w:rsidR="00DF3205" w:rsidRPr="00DF3205" w:rsidRDefault="00DF3205" w:rsidP="00DF3205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DF3205">
        <w:rPr>
          <w:rFonts w:ascii="Arial" w:hAnsi="Arial"/>
          <w:color w:val="0000FF"/>
          <w:sz w:val="20"/>
        </w:rPr>
        <w:t>Administrator unosi potrebne informacije.</w:t>
      </w:r>
    </w:p>
    <w:p w14:paraId="4B2461AC" w14:textId="179BD00E" w:rsidR="00DF3205" w:rsidRPr="00DF3205" w:rsidRDefault="00DF3205" w:rsidP="00DF3205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DF3205">
        <w:rPr>
          <w:rFonts w:ascii="Arial" w:hAnsi="Arial"/>
          <w:color w:val="0000FF"/>
          <w:sz w:val="20"/>
        </w:rPr>
        <w:t>Sustav validira unesene podatke.</w:t>
      </w:r>
    </w:p>
    <w:p w14:paraId="18522A83" w14:textId="77777777" w:rsidR="00DF3205" w:rsidRDefault="00DF3205" w:rsidP="00DF3205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DF3205">
        <w:rPr>
          <w:rFonts w:ascii="Arial" w:hAnsi="Arial"/>
          <w:color w:val="0000FF"/>
          <w:sz w:val="20"/>
        </w:rPr>
        <w:t>Sustav sprema promjene u bazu podataka.</w:t>
      </w:r>
    </w:p>
    <w:p w14:paraId="0F3FB738" w14:textId="2335A48E" w:rsidR="00D50AF2" w:rsidRPr="00DF3205" w:rsidRDefault="00DF3205" w:rsidP="00DF3205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DF3205">
        <w:rPr>
          <w:rFonts w:ascii="Arial" w:hAnsi="Arial"/>
          <w:color w:val="0000FF"/>
          <w:sz w:val="20"/>
        </w:rPr>
        <w:t>Korisnički račun je kreiran, ažuriran ili obrisan.</w:t>
      </w:r>
    </w:p>
    <w:p w14:paraId="1A648BB4" w14:textId="77777777" w:rsidR="00033DF3" w:rsidRDefault="00D50AF2" w:rsidP="00033DF3">
      <w:pPr>
        <w:pStyle w:val="Heading3"/>
      </w:pPr>
      <w:r>
        <w:t>Poslovna pravila</w:t>
      </w:r>
    </w:p>
    <w:p w14:paraId="1E504040" w14:textId="00ED3C46" w:rsidR="00033DF3" w:rsidRDefault="00DF3205" w:rsidP="0038572E">
      <w:pPr>
        <w:pStyle w:val="Upute"/>
      </w:pPr>
      <w:r w:rsidRPr="00DF3205">
        <w:t>Administrator mora imati posebne privilegije za upravljanje korisnicima</w:t>
      </w:r>
      <w:r w:rsidR="0038572E">
        <w:t xml:space="preserve">. </w:t>
      </w:r>
    </w:p>
    <w:p w14:paraId="07BD9226" w14:textId="77777777" w:rsidR="00033DF3" w:rsidRPr="00033DF3" w:rsidRDefault="00033DF3" w:rsidP="00033DF3"/>
    <w:p w14:paraId="0E9C6671" w14:textId="77777777" w:rsidR="00D50AF2" w:rsidRPr="00D50AF2" w:rsidRDefault="00D50AF2" w:rsidP="00033DF3">
      <w:pPr>
        <w:pStyle w:val="Heading3"/>
      </w:pPr>
      <w:r>
        <w:t>Ograničenja i rizici</w:t>
      </w:r>
    </w:p>
    <w:p w14:paraId="2112BE17" w14:textId="5450B27F" w:rsidR="00DD0287" w:rsidRDefault="00DF3205" w:rsidP="0038572E">
      <w:pPr>
        <w:pStyle w:val="Upute"/>
      </w:pPr>
      <w:r w:rsidRPr="00DF3205">
        <w:t>Neovlašten pristup, greške pri upravljanju računima</w:t>
      </w:r>
      <w:r w:rsidR="0038572E">
        <w:t xml:space="preserve">. </w:t>
      </w:r>
    </w:p>
    <w:p w14:paraId="2C9D9BB1" w14:textId="77777777" w:rsidR="00BF6EEB" w:rsidRDefault="00BF6EEB" w:rsidP="0038572E">
      <w:pPr>
        <w:pStyle w:val="Upute"/>
      </w:pPr>
    </w:p>
    <w:p w14:paraId="356AAD1E" w14:textId="77777777" w:rsidR="00BF6EEB" w:rsidRDefault="00BF6EEB" w:rsidP="0038572E">
      <w:pPr>
        <w:pStyle w:val="Upute"/>
      </w:pPr>
    </w:p>
    <w:p w14:paraId="58802D3E" w14:textId="77777777" w:rsidR="00BF6EEB" w:rsidRDefault="00BF6EEB" w:rsidP="0038572E">
      <w:pPr>
        <w:pStyle w:val="Upute"/>
      </w:pPr>
    </w:p>
    <w:p w14:paraId="6BB651D4" w14:textId="77777777" w:rsidR="00BF6EEB" w:rsidRDefault="00BF6EEB" w:rsidP="00BF6EEB">
      <w:pPr>
        <w:pStyle w:val="Heading2"/>
      </w:pPr>
      <w:r>
        <w:t>Ime puta</w:t>
      </w:r>
    </w:p>
    <w:p w14:paraId="4C6E1020" w14:textId="3587D9B6" w:rsidR="00BF6EEB" w:rsidRPr="004F46DC" w:rsidRDefault="00BF6EEB" w:rsidP="00BF6EEB">
      <w:pPr>
        <w:pStyle w:val="Upute"/>
      </w:pPr>
      <w:r w:rsidRPr="00BF6EEB">
        <w:t>Alternativni put 1 - Unos nevaljanih informacija</w:t>
      </w:r>
      <w:r>
        <w:t xml:space="preserve"> </w:t>
      </w:r>
    </w:p>
    <w:p w14:paraId="356D7ADC" w14:textId="77777777" w:rsidR="00BF6EEB" w:rsidRDefault="00BF6EEB" w:rsidP="00BF6EEB"/>
    <w:p w14:paraId="440F1E97" w14:textId="77777777" w:rsidR="00BF6EEB" w:rsidRDefault="00BF6EEB" w:rsidP="00BF6EEB">
      <w:pPr>
        <w:pStyle w:val="Heading3"/>
      </w:pPr>
      <w:r>
        <w:t>Okidač događaja</w:t>
      </w:r>
    </w:p>
    <w:p w14:paraId="13156A70" w14:textId="3C1A211A" w:rsidR="00BF6EEB" w:rsidRPr="00033DF3" w:rsidRDefault="00BF6EEB" w:rsidP="00BF6EEB">
      <w:pPr>
        <w:pStyle w:val="Upute"/>
      </w:pPr>
      <w:r w:rsidRPr="00BF6EEB">
        <w:t>Administrator unosi nevaljane informacije tijekom kreiranja ili ažuriranja korisničkog računa</w:t>
      </w:r>
      <w:r>
        <w:t xml:space="preserve">. </w:t>
      </w:r>
    </w:p>
    <w:p w14:paraId="37A10D86" w14:textId="77777777" w:rsidR="00BF6EEB" w:rsidRDefault="00BF6EEB" w:rsidP="00BF6EEB">
      <w:pPr>
        <w:pStyle w:val="Upute"/>
      </w:pPr>
    </w:p>
    <w:p w14:paraId="3890A86B" w14:textId="77777777" w:rsidR="00BF6EEB" w:rsidRDefault="00BF6EEB" w:rsidP="00BF6EEB">
      <w:pPr>
        <w:pStyle w:val="Heading3"/>
      </w:pPr>
      <w:r>
        <w:t>Osnovi slijed koraka</w:t>
      </w:r>
    </w:p>
    <w:p w14:paraId="44238540" w14:textId="77777777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unosi informacije za kreiranje ili ažuriranje korisničkog računa.</w:t>
      </w:r>
    </w:p>
    <w:p w14:paraId="21BBBA60" w14:textId="29755C96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provjerava valjanost unesenih podataka.</w:t>
      </w:r>
    </w:p>
    <w:p w14:paraId="39E9AB59" w14:textId="083B03DD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otkriva nevaljane informacije i prikazuje poruku o grešci.</w:t>
      </w:r>
    </w:p>
    <w:p w14:paraId="545F5131" w14:textId="0F2302C4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ispravlja nevaljane informacije.</w:t>
      </w:r>
    </w:p>
    <w:p w14:paraId="67BAB92A" w14:textId="71BB9940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ponovno provjerava valjanost podataka.</w:t>
      </w:r>
    </w:p>
    <w:p w14:paraId="0321763E" w14:textId="53E40D86" w:rsidR="00BF6EEB" w:rsidRPr="00DF3205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sprema promjene u bazu podataka nakon uspješne validacije.</w:t>
      </w:r>
    </w:p>
    <w:p w14:paraId="35C1D136" w14:textId="77777777" w:rsidR="00BF6EEB" w:rsidRDefault="00BF6EEB" w:rsidP="00BF6EEB">
      <w:pPr>
        <w:pStyle w:val="Heading3"/>
      </w:pPr>
      <w:r>
        <w:t>Poslovna pravila</w:t>
      </w:r>
    </w:p>
    <w:p w14:paraId="6783D04C" w14:textId="37527777" w:rsidR="00BF6EEB" w:rsidRDefault="00BF6EEB" w:rsidP="00BF6EEB">
      <w:pPr>
        <w:pStyle w:val="Upute"/>
      </w:pPr>
      <w:r w:rsidRPr="00BF6EEB">
        <w:t>Uneseni podaci moraju zadovoljiti sve kriterije valjanosti</w:t>
      </w:r>
      <w:r>
        <w:t xml:space="preserve">. </w:t>
      </w:r>
    </w:p>
    <w:p w14:paraId="46DACF9F" w14:textId="77777777" w:rsidR="00BF6EEB" w:rsidRPr="00033DF3" w:rsidRDefault="00BF6EEB" w:rsidP="00BF6EEB"/>
    <w:p w14:paraId="535BE2B3" w14:textId="77777777" w:rsidR="00BF6EEB" w:rsidRPr="00D50AF2" w:rsidRDefault="00BF6EEB" w:rsidP="00BF6EEB">
      <w:pPr>
        <w:pStyle w:val="Heading3"/>
      </w:pPr>
      <w:r>
        <w:lastRenderedPageBreak/>
        <w:t>Ograničenja i rizici</w:t>
      </w:r>
    </w:p>
    <w:p w14:paraId="0714C200" w14:textId="732B89CC" w:rsidR="00BF6EEB" w:rsidRDefault="00BF6EEB" w:rsidP="00BF6EEB">
      <w:pPr>
        <w:pStyle w:val="Upute"/>
      </w:pPr>
      <w:r w:rsidRPr="00BF6EEB">
        <w:t>Mogućnost grešaka prilikom ispravljanja nevaljanih podataka</w:t>
      </w:r>
      <w:r>
        <w:t xml:space="preserve">. </w:t>
      </w:r>
    </w:p>
    <w:p w14:paraId="48547917" w14:textId="77777777" w:rsidR="00BF6EEB" w:rsidRDefault="00BF6EEB" w:rsidP="0038572E">
      <w:pPr>
        <w:pStyle w:val="Upute"/>
      </w:pPr>
    </w:p>
    <w:p w14:paraId="42632CBA" w14:textId="77777777" w:rsidR="00BF6EEB" w:rsidRDefault="00BF6EEB" w:rsidP="0038572E">
      <w:pPr>
        <w:pStyle w:val="Upute"/>
      </w:pPr>
    </w:p>
    <w:p w14:paraId="71B7B448" w14:textId="77777777" w:rsidR="00BF6EEB" w:rsidRDefault="00BF6EEB" w:rsidP="0038572E">
      <w:pPr>
        <w:pStyle w:val="Upute"/>
      </w:pPr>
    </w:p>
    <w:p w14:paraId="2F8C30C2" w14:textId="77777777" w:rsidR="00BF6EEB" w:rsidRDefault="00BF6EEB" w:rsidP="0038572E">
      <w:pPr>
        <w:pStyle w:val="Upute"/>
      </w:pPr>
    </w:p>
    <w:p w14:paraId="5492FB7B" w14:textId="77777777" w:rsidR="00BF6EEB" w:rsidRDefault="00BF6EEB" w:rsidP="00BF6EEB">
      <w:pPr>
        <w:pStyle w:val="Heading2"/>
      </w:pPr>
      <w:r>
        <w:t>Ime puta</w:t>
      </w:r>
    </w:p>
    <w:p w14:paraId="25C673C7" w14:textId="69F52D08" w:rsidR="00BF6EEB" w:rsidRPr="004F46DC" w:rsidRDefault="00BF6EEB" w:rsidP="00BF6EEB">
      <w:pPr>
        <w:pStyle w:val="Upute"/>
      </w:pPr>
      <w:r w:rsidRPr="00BF6EEB">
        <w:t>Alternativni put 2 - Korisnički račun ne može biti obrisan zbog povezanih podataka</w:t>
      </w:r>
      <w:r>
        <w:t xml:space="preserve"> </w:t>
      </w:r>
    </w:p>
    <w:p w14:paraId="495467D1" w14:textId="77777777" w:rsidR="00BF6EEB" w:rsidRDefault="00BF6EEB" w:rsidP="00BF6EEB"/>
    <w:p w14:paraId="461FA48D" w14:textId="77777777" w:rsidR="00BF6EEB" w:rsidRDefault="00BF6EEB" w:rsidP="00BF6EEB">
      <w:pPr>
        <w:pStyle w:val="Heading3"/>
      </w:pPr>
      <w:r>
        <w:t>Okidač događaja</w:t>
      </w:r>
    </w:p>
    <w:p w14:paraId="46F89714" w14:textId="2666F17C" w:rsidR="00BF6EEB" w:rsidRPr="00033DF3" w:rsidRDefault="00BF6EEB" w:rsidP="00BF6EEB">
      <w:pPr>
        <w:pStyle w:val="Upute"/>
      </w:pPr>
      <w:r w:rsidRPr="00BF6EEB">
        <w:t>Administrator pokušava obrisati korisnički račun koji ima povezane podatke</w:t>
      </w:r>
      <w:r>
        <w:t xml:space="preserve">. </w:t>
      </w:r>
    </w:p>
    <w:p w14:paraId="49C8BCA5" w14:textId="77777777" w:rsidR="00BF6EEB" w:rsidRDefault="00BF6EEB" w:rsidP="00BF6EEB">
      <w:pPr>
        <w:pStyle w:val="Upute"/>
      </w:pPr>
    </w:p>
    <w:p w14:paraId="34F9F2BD" w14:textId="77777777" w:rsidR="00BF6EEB" w:rsidRDefault="00BF6EEB" w:rsidP="00BF6EEB">
      <w:pPr>
        <w:pStyle w:val="Heading3"/>
      </w:pPr>
      <w:r>
        <w:t>Osnovi slijed koraka</w:t>
      </w:r>
    </w:p>
    <w:p w14:paraId="1308F8E2" w14:textId="77777777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bira opciju za brisanje korisničkog računa.</w:t>
      </w:r>
    </w:p>
    <w:p w14:paraId="5A409EDC" w14:textId="55D6E1D5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provjerava postoji li povezani podatci koji onemogućuju brisanje.</w:t>
      </w:r>
    </w:p>
    <w:p w14:paraId="7C1B56ED" w14:textId="0A057D87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otkriva povezane podatke i prikazuje poruku o nemogućnosti brisanja.</w:t>
      </w:r>
    </w:p>
    <w:p w14:paraId="3FE2CFB6" w14:textId="05DE53B2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odlučuje što će učiniti s povezanim podacima.</w:t>
      </w:r>
    </w:p>
    <w:p w14:paraId="7B475EA4" w14:textId="799F0277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ažurira ili uklanja povezane podatke.</w:t>
      </w:r>
    </w:p>
    <w:p w14:paraId="2B0EEA43" w14:textId="2FF86201" w:rsidR="00BF6EEB" w:rsidRPr="00DF3205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omogućava brisanje korisničkog računa nako</w:t>
      </w:r>
      <w:r>
        <w:rPr>
          <w:rFonts w:ascii="Arial" w:hAnsi="Arial"/>
          <w:color w:val="0000FF"/>
          <w:sz w:val="20"/>
        </w:rPr>
        <w:t>n uklanjanja povezanih podataka</w:t>
      </w:r>
      <w:r w:rsidRPr="00DF3205">
        <w:rPr>
          <w:rFonts w:ascii="Arial" w:hAnsi="Arial"/>
          <w:color w:val="0000FF"/>
          <w:sz w:val="20"/>
        </w:rPr>
        <w:t>.</w:t>
      </w:r>
    </w:p>
    <w:p w14:paraId="763DD518" w14:textId="77777777" w:rsidR="00BF6EEB" w:rsidRDefault="00BF6EEB" w:rsidP="00BF6EEB">
      <w:pPr>
        <w:pStyle w:val="Heading3"/>
      </w:pPr>
      <w:r>
        <w:t>Poslovna pravila</w:t>
      </w:r>
    </w:p>
    <w:p w14:paraId="3D24E1DF" w14:textId="619DAFDF" w:rsidR="00BF6EEB" w:rsidRDefault="00BF6EEB" w:rsidP="00BF6EEB">
      <w:pPr>
        <w:pStyle w:val="Upute"/>
      </w:pPr>
      <w:r w:rsidRPr="00BF6EEB">
        <w:t>Korisnički račun ne može biti obrisan dok postoje povezani podatci koji bi mogli utjecati na funkcionalnost sustava</w:t>
      </w:r>
      <w:r>
        <w:t xml:space="preserve">. </w:t>
      </w:r>
    </w:p>
    <w:p w14:paraId="4AF9EE12" w14:textId="77777777" w:rsidR="00BF6EEB" w:rsidRPr="00033DF3" w:rsidRDefault="00BF6EEB" w:rsidP="00BF6EEB"/>
    <w:p w14:paraId="712EFC02" w14:textId="77777777" w:rsidR="00BF6EEB" w:rsidRPr="00D50AF2" w:rsidRDefault="00BF6EEB" w:rsidP="00BF6EEB">
      <w:pPr>
        <w:pStyle w:val="Heading3"/>
      </w:pPr>
      <w:r>
        <w:t>Ograničenja i rizici</w:t>
      </w:r>
    </w:p>
    <w:p w14:paraId="3286BFE7" w14:textId="13FFA846" w:rsidR="00BF6EEB" w:rsidRDefault="00BF6EEB" w:rsidP="00BF6EEB">
      <w:pPr>
        <w:pStyle w:val="Upute"/>
      </w:pPr>
      <w:r w:rsidRPr="00BF6EEB">
        <w:t>Kompleksnost upravljanja povezanim podacima, potencijalni gubitak važnih informacija</w:t>
      </w:r>
      <w:r>
        <w:t xml:space="preserve">. </w:t>
      </w:r>
    </w:p>
    <w:p w14:paraId="30374D08" w14:textId="77777777" w:rsidR="00BF6EEB" w:rsidRDefault="00BF6EEB" w:rsidP="0038572E">
      <w:pPr>
        <w:pStyle w:val="Upute"/>
      </w:pPr>
    </w:p>
    <w:p w14:paraId="767CDF66" w14:textId="77777777" w:rsidR="00BF6EEB" w:rsidRDefault="00BF6EEB" w:rsidP="0038572E">
      <w:pPr>
        <w:pStyle w:val="Upute"/>
      </w:pPr>
    </w:p>
    <w:p w14:paraId="2F934E22" w14:textId="77777777" w:rsidR="00BF6EEB" w:rsidRDefault="00BF6EEB" w:rsidP="0038572E">
      <w:pPr>
        <w:pStyle w:val="Upute"/>
      </w:pPr>
    </w:p>
    <w:p w14:paraId="41292E6A" w14:textId="77777777" w:rsidR="00BF6EEB" w:rsidRDefault="00BF6EEB" w:rsidP="0038572E">
      <w:pPr>
        <w:pStyle w:val="Upute"/>
      </w:pPr>
    </w:p>
    <w:p w14:paraId="1C7B1DF6" w14:textId="77777777" w:rsidR="00BF6EEB" w:rsidRDefault="00BF6EEB" w:rsidP="00BF6EEB">
      <w:pPr>
        <w:pStyle w:val="Heading2"/>
      </w:pPr>
      <w:r>
        <w:t>Ime puta</w:t>
      </w:r>
    </w:p>
    <w:p w14:paraId="3A3926CE" w14:textId="1E19A356" w:rsidR="00BF6EEB" w:rsidRPr="004F46DC" w:rsidRDefault="00BF6EEB" w:rsidP="00BF6EEB">
      <w:pPr>
        <w:pStyle w:val="Upute"/>
      </w:pPr>
      <w:r w:rsidRPr="00BF6EEB">
        <w:t>Put u slučaju iznimke 1 - Sustav je nedostupan</w:t>
      </w:r>
      <w:r>
        <w:t xml:space="preserve"> </w:t>
      </w:r>
    </w:p>
    <w:p w14:paraId="3D928EC5" w14:textId="77777777" w:rsidR="00BF6EEB" w:rsidRDefault="00BF6EEB" w:rsidP="00BF6EEB"/>
    <w:p w14:paraId="3A7BDE8E" w14:textId="77777777" w:rsidR="00BF6EEB" w:rsidRDefault="00BF6EEB" w:rsidP="00BF6EEB">
      <w:pPr>
        <w:pStyle w:val="Heading3"/>
      </w:pPr>
      <w:r>
        <w:t>Okidač događaja</w:t>
      </w:r>
    </w:p>
    <w:p w14:paraId="3D15AFE6" w14:textId="24079898" w:rsidR="00BF6EEB" w:rsidRPr="00033DF3" w:rsidRDefault="00BF6EEB" w:rsidP="00BF6EEB">
      <w:pPr>
        <w:pStyle w:val="Upute"/>
      </w:pPr>
      <w:r w:rsidRPr="00BF6EEB">
        <w:t>Administrator pokušava upravljati korisničkim računima dok je sustav nedostupan</w:t>
      </w:r>
      <w:r>
        <w:t xml:space="preserve">. </w:t>
      </w:r>
    </w:p>
    <w:p w14:paraId="0409DAE2" w14:textId="77777777" w:rsidR="00BF6EEB" w:rsidRDefault="00BF6EEB" w:rsidP="00BF6EEB">
      <w:pPr>
        <w:pStyle w:val="Upute"/>
      </w:pPr>
    </w:p>
    <w:p w14:paraId="091EB8CB" w14:textId="77777777" w:rsidR="00BF6EEB" w:rsidRDefault="00BF6EEB" w:rsidP="00BF6EEB">
      <w:pPr>
        <w:pStyle w:val="Heading3"/>
      </w:pPr>
      <w:r>
        <w:t>Osnovi slijed koraka</w:t>
      </w:r>
    </w:p>
    <w:p w14:paraId="1C07A0EA" w14:textId="77777777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pokušava pristupiti stranici za upravljanje korisnicima.</w:t>
      </w:r>
    </w:p>
    <w:p w14:paraId="6BB4ED8C" w14:textId="4E4432C8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detektira da je nedostupan i prikazuje poruku o grešci.</w:t>
      </w:r>
    </w:p>
    <w:p w14:paraId="170A0B13" w14:textId="712110DB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obavještava tehničku podršku o problemu.</w:t>
      </w:r>
    </w:p>
    <w:p w14:paraId="77578B13" w14:textId="71392300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Tehnička podrška identificira i rješava problem s dostupnošću sustava.</w:t>
      </w:r>
    </w:p>
    <w:p w14:paraId="747F5A6D" w14:textId="0E2DBB77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ponovno pokušava pristupiti stranici za upravljanje korisnicima.</w:t>
      </w:r>
    </w:p>
    <w:p w14:paraId="5087058D" w14:textId="6A152D84" w:rsidR="00BF6EEB" w:rsidRPr="00DF3205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je ponovno dostupan i omogućava u</w:t>
      </w:r>
      <w:r>
        <w:rPr>
          <w:rFonts w:ascii="Arial" w:hAnsi="Arial"/>
          <w:color w:val="0000FF"/>
          <w:sz w:val="20"/>
        </w:rPr>
        <w:t>pravljanje korisničkim računima</w:t>
      </w:r>
      <w:r w:rsidRPr="00DF3205">
        <w:rPr>
          <w:rFonts w:ascii="Arial" w:hAnsi="Arial"/>
          <w:color w:val="0000FF"/>
          <w:sz w:val="20"/>
        </w:rPr>
        <w:t>.</w:t>
      </w:r>
    </w:p>
    <w:p w14:paraId="66ECC730" w14:textId="77777777" w:rsidR="00BF6EEB" w:rsidRDefault="00BF6EEB" w:rsidP="00BF6EEB">
      <w:pPr>
        <w:pStyle w:val="Heading3"/>
      </w:pPr>
      <w:r>
        <w:t>Poslovna pravila</w:t>
      </w:r>
    </w:p>
    <w:p w14:paraId="24A27BE4" w14:textId="094ECB54" w:rsidR="00BF6EEB" w:rsidRDefault="00BF6EEB" w:rsidP="00BF6EEB">
      <w:pPr>
        <w:pStyle w:val="Upute"/>
      </w:pPr>
      <w:r w:rsidRPr="00BF6EEB">
        <w:t>Sve akcije upravljanja korisnicima moraju biti zaustavljene dok sustav nije ponovno dostupan</w:t>
      </w:r>
      <w:r>
        <w:t xml:space="preserve">. </w:t>
      </w:r>
    </w:p>
    <w:p w14:paraId="0877B28C" w14:textId="77777777" w:rsidR="00BF6EEB" w:rsidRPr="00033DF3" w:rsidRDefault="00BF6EEB" w:rsidP="00BF6EEB"/>
    <w:p w14:paraId="73095ABB" w14:textId="77777777" w:rsidR="00BF6EEB" w:rsidRPr="00D50AF2" w:rsidRDefault="00BF6EEB" w:rsidP="00BF6EEB">
      <w:pPr>
        <w:pStyle w:val="Heading3"/>
      </w:pPr>
      <w:r>
        <w:lastRenderedPageBreak/>
        <w:t>Ograničenja i rizici</w:t>
      </w:r>
    </w:p>
    <w:p w14:paraId="48EAA8C7" w14:textId="05031278" w:rsidR="00BF6EEB" w:rsidRDefault="00BF6EEB" w:rsidP="00BF6EEB">
      <w:pPr>
        <w:pStyle w:val="Upute"/>
      </w:pPr>
      <w:r w:rsidRPr="00BF6EEB">
        <w:t>Gubitak produktivnosti, potencijalna nesigurnost podataka</w:t>
      </w:r>
      <w:r>
        <w:t xml:space="preserve">. </w:t>
      </w:r>
    </w:p>
    <w:p w14:paraId="63E67DF5" w14:textId="77777777" w:rsidR="00BF6EEB" w:rsidRDefault="00BF6EEB" w:rsidP="0038572E">
      <w:pPr>
        <w:pStyle w:val="Upute"/>
      </w:pPr>
    </w:p>
    <w:p w14:paraId="6D59A30C" w14:textId="77777777" w:rsidR="00BF6EEB" w:rsidRDefault="00BF6EEB" w:rsidP="0038572E">
      <w:pPr>
        <w:pStyle w:val="Upute"/>
      </w:pPr>
    </w:p>
    <w:p w14:paraId="22D0EB83" w14:textId="77777777" w:rsidR="00BF6EEB" w:rsidRDefault="00BF6EEB" w:rsidP="0038572E">
      <w:pPr>
        <w:pStyle w:val="Upute"/>
      </w:pPr>
    </w:p>
    <w:p w14:paraId="43E7C6A6" w14:textId="77777777" w:rsidR="00BF6EEB" w:rsidRDefault="00BF6EEB" w:rsidP="0038572E">
      <w:pPr>
        <w:pStyle w:val="Upute"/>
      </w:pPr>
    </w:p>
    <w:p w14:paraId="3897101B" w14:textId="77777777" w:rsidR="00BF6EEB" w:rsidRDefault="00BF6EEB" w:rsidP="00BF6EEB">
      <w:pPr>
        <w:pStyle w:val="Heading2"/>
      </w:pPr>
      <w:r>
        <w:t>Ime puta</w:t>
      </w:r>
    </w:p>
    <w:p w14:paraId="1651BA39" w14:textId="2A4EBE01" w:rsidR="00BF6EEB" w:rsidRPr="004F46DC" w:rsidRDefault="00BF6EEB" w:rsidP="00BF6EEB">
      <w:pPr>
        <w:pStyle w:val="Upute"/>
      </w:pPr>
      <w:r w:rsidRPr="00BF6EEB">
        <w:t>Put u slučaju iznimke 2 - Baza podataka je nedostupna</w:t>
      </w:r>
      <w:r>
        <w:t xml:space="preserve"> </w:t>
      </w:r>
    </w:p>
    <w:p w14:paraId="5861CB16" w14:textId="77777777" w:rsidR="00BF6EEB" w:rsidRDefault="00BF6EEB" w:rsidP="00BF6EEB"/>
    <w:p w14:paraId="3AB8F58A" w14:textId="77777777" w:rsidR="00BF6EEB" w:rsidRDefault="00BF6EEB" w:rsidP="00BF6EEB">
      <w:pPr>
        <w:pStyle w:val="Heading3"/>
      </w:pPr>
      <w:r>
        <w:t>Okidač događaja</w:t>
      </w:r>
    </w:p>
    <w:p w14:paraId="64B09436" w14:textId="3F5F7B4D" w:rsidR="00BF6EEB" w:rsidRPr="00033DF3" w:rsidRDefault="00BF6EEB" w:rsidP="00BF6EEB">
      <w:pPr>
        <w:pStyle w:val="Upute"/>
      </w:pPr>
      <w:r w:rsidRPr="00BF6EEB">
        <w:t>Administrator pokušava upravljati korisničkim računima dok je baza podataka nedostupna</w:t>
      </w:r>
      <w:r>
        <w:t xml:space="preserve">. </w:t>
      </w:r>
    </w:p>
    <w:p w14:paraId="6532B6BA" w14:textId="77777777" w:rsidR="00BF6EEB" w:rsidRDefault="00BF6EEB" w:rsidP="00BF6EEB">
      <w:pPr>
        <w:pStyle w:val="Upute"/>
      </w:pPr>
    </w:p>
    <w:p w14:paraId="6598F8FA" w14:textId="77777777" w:rsidR="00BF6EEB" w:rsidRDefault="00BF6EEB" w:rsidP="00BF6EEB">
      <w:pPr>
        <w:pStyle w:val="Heading3"/>
      </w:pPr>
      <w:r>
        <w:t>Osnovi slijed koraka</w:t>
      </w:r>
    </w:p>
    <w:p w14:paraId="013DD74F" w14:textId="77777777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pokušava pristupiti stranici za upravljanje korisnicima.</w:t>
      </w:r>
    </w:p>
    <w:p w14:paraId="3C799C7C" w14:textId="47035F2E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Sustav detektira da baza podataka nije dostupna i prikazuje poruku o grešci.</w:t>
      </w:r>
    </w:p>
    <w:p w14:paraId="20751006" w14:textId="7EDD54CE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obavještava tehničku podršku o problemu.</w:t>
      </w:r>
    </w:p>
    <w:p w14:paraId="45F4865A" w14:textId="2C4AC3BA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Tehnička podrška identificira i rješava problem s dostupnošću baze podataka.</w:t>
      </w:r>
    </w:p>
    <w:p w14:paraId="50D3122C" w14:textId="7605ABFC" w:rsidR="00BF6EEB" w:rsidRPr="00BF6EEB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Administrator ponovno pokušava pristupiti stranici za upravljanje korisnicima.</w:t>
      </w:r>
    </w:p>
    <w:p w14:paraId="40A58691" w14:textId="70703D43" w:rsidR="00BF6EEB" w:rsidRPr="00DF3205" w:rsidRDefault="00BF6EEB" w:rsidP="00BF6EEB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BF6EEB">
        <w:rPr>
          <w:rFonts w:ascii="Arial" w:hAnsi="Arial"/>
          <w:color w:val="0000FF"/>
          <w:sz w:val="20"/>
        </w:rPr>
        <w:t>Baza podataka je ponovno dostupna i omogućava upravljanje korisničkim računima.</w:t>
      </w:r>
      <w:r w:rsidRPr="00DF3205">
        <w:rPr>
          <w:rFonts w:ascii="Arial" w:hAnsi="Arial"/>
          <w:color w:val="0000FF"/>
          <w:sz w:val="20"/>
        </w:rPr>
        <w:t>.</w:t>
      </w:r>
    </w:p>
    <w:p w14:paraId="2928479D" w14:textId="77777777" w:rsidR="00BF6EEB" w:rsidRDefault="00BF6EEB" w:rsidP="00BF6EEB">
      <w:pPr>
        <w:pStyle w:val="Heading3"/>
      </w:pPr>
      <w:r>
        <w:t>Poslovna pravila</w:t>
      </w:r>
    </w:p>
    <w:p w14:paraId="09500AD6" w14:textId="15588E46" w:rsidR="00BF6EEB" w:rsidRDefault="00BF6EEB" w:rsidP="00BF6EEB">
      <w:pPr>
        <w:pStyle w:val="Upute"/>
      </w:pPr>
      <w:r w:rsidRPr="00BF6EEB">
        <w:t>Sve akcije upravljanja korisnicima moraju biti zaustavljene dok baza podataka nije ponovno dostupna</w:t>
      </w:r>
      <w:r>
        <w:t xml:space="preserve">. </w:t>
      </w:r>
    </w:p>
    <w:p w14:paraId="5EBC5B14" w14:textId="77777777" w:rsidR="00BF6EEB" w:rsidRPr="00033DF3" w:rsidRDefault="00BF6EEB" w:rsidP="00BF6EEB"/>
    <w:p w14:paraId="7AFEF5F7" w14:textId="77777777" w:rsidR="00BF6EEB" w:rsidRPr="00D50AF2" w:rsidRDefault="00BF6EEB" w:rsidP="00BF6EEB">
      <w:pPr>
        <w:pStyle w:val="Heading3"/>
      </w:pPr>
      <w:r>
        <w:t>Ograničenja i rizici</w:t>
      </w:r>
    </w:p>
    <w:p w14:paraId="222EED8F" w14:textId="2727DFF0" w:rsidR="00BF6EEB" w:rsidRDefault="00BF6EEB" w:rsidP="00BF6EEB">
      <w:pPr>
        <w:pStyle w:val="Upute"/>
      </w:pPr>
      <w:r w:rsidRPr="00BF6EEB">
        <w:t>Gubitak produktivnosti, potencijalni problemi s konzistencijom podataka</w:t>
      </w:r>
      <w:bookmarkStart w:id="0" w:name="_GoBack"/>
      <w:bookmarkEnd w:id="0"/>
      <w:r>
        <w:t xml:space="preserve">. </w:t>
      </w:r>
    </w:p>
    <w:p w14:paraId="2DBCA1C7" w14:textId="77777777" w:rsidR="00BF6EEB" w:rsidRDefault="00BF6EEB" w:rsidP="0038572E">
      <w:pPr>
        <w:pStyle w:val="Upute"/>
      </w:pPr>
    </w:p>
    <w:p w14:paraId="6713454E" w14:textId="77777777" w:rsidR="009A2184" w:rsidRDefault="009A2184" w:rsidP="00E410E7"/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36DC8E39" w:rsidR="00D50AF2" w:rsidRDefault="00E410E7" w:rsidP="00DF3205">
      <w:pPr>
        <w:pStyle w:val="Heading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Heading2"/>
      </w:pPr>
      <w:r>
        <w:t>Prioriteti</w:t>
      </w:r>
    </w:p>
    <w:p w14:paraId="715B2ABB" w14:textId="3BEF5C62" w:rsidR="00D50AF2" w:rsidRDefault="00BF6EEB" w:rsidP="00E40F3D">
      <w:pPr>
        <w:pStyle w:val="Upute"/>
      </w:pPr>
      <w:r w:rsidRPr="00BF6EEB">
        <w:t>Visok prioritet zbog sigurnosti i održavanja sustava</w:t>
      </w:r>
      <w:r w:rsidR="00E40F3D">
        <w:t xml:space="preserve">. </w:t>
      </w:r>
    </w:p>
    <w:p w14:paraId="518340A4" w14:textId="77777777" w:rsidR="00E40F3D" w:rsidRDefault="00E40F3D" w:rsidP="00D50AF2"/>
    <w:p w14:paraId="3353C565" w14:textId="77777777" w:rsidR="00D50AF2" w:rsidRDefault="00E40F3D" w:rsidP="00D50AF2">
      <w:pPr>
        <w:pStyle w:val="Heading2"/>
      </w:pPr>
      <w:r>
        <w:t>Performanse</w:t>
      </w:r>
    </w:p>
    <w:p w14:paraId="2FC88A29" w14:textId="75E440EB" w:rsidR="00D50AF2" w:rsidRDefault="00BF6EEB" w:rsidP="00E40F3D">
      <w:pPr>
        <w:pStyle w:val="Upute"/>
      </w:pPr>
      <w:r w:rsidRPr="00BF6EEB">
        <w:t>Promjene korisničkih računa trebaju biti obrađene u roku od 2 sekunde</w:t>
      </w:r>
      <w:r w:rsidR="008B2B5F">
        <w:t xml:space="preserve">. </w:t>
      </w:r>
    </w:p>
    <w:p w14:paraId="3B6911E6" w14:textId="77777777" w:rsidR="00E40F3D" w:rsidRDefault="00E40F3D" w:rsidP="00D50AF2"/>
    <w:p w14:paraId="48E07793" w14:textId="77777777" w:rsidR="00D50AF2" w:rsidRDefault="00D50AF2" w:rsidP="00D50AF2">
      <w:pPr>
        <w:pStyle w:val="Heading2"/>
      </w:pPr>
      <w:r>
        <w:t>Učestalost</w:t>
      </w:r>
    </w:p>
    <w:p w14:paraId="5EBBB71F" w14:textId="18E73C21" w:rsidR="00E40F3D" w:rsidRDefault="00BF6EEB" w:rsidP="00D50AF2">
      <w:r w:rsidRPr="00BF6EEB">
        <w:rPr>
          <w:rFonts w:ascii="Arial" w:hAnsi="Arial"/>
          <w:color w:val="0000FF"/>
          <w:sz w:val="20"/>
        </w:rPr>
        <w:t>Svaki put kada je potrebno upravljati korisničkim računima (po potrebi)</w:t>
      </w:r>
      <w:r>
        <w:rPr>
          <w:rFonts w:ascii="Arial" w:hAnsi="Arial"/>
          <w:color w:val="0000FF"/>
          <w:sz w:val="20"/>
        </w:rPr>
        <w:t>.</w:t>
      </w:r>
    </w:p>
    <w:p w14:paraId="626D191F" w14:textId="77777777" w:rsidR="00D50AF2" w:rsidRDefault="00D50AF2" w:rsidP="00D50AF2">
      <w:pPr>
        <w:pStyle w:val="Heading2"/>
      </w:pPr>
      <w:r>
        <w:t>Korisničko sučelje</w:t>
      </w:r>
    </w:p>
    <w:p w14:paraId="0E699394" w14:textId="0B690E27" w:rsidR="00E40F3D" w:rsidRDefault="00BF6EEB" w:rsidP="0044401E">
      <w:pPr>
        <w:pStyle w:val="Upute"/>
      </w:pPr>
      <w:r w:rsidRPr="00BF6EEB">
        <w:t>Admin panel sa jednostavnim i sigurnim sučeljem za upravljanje korisnicima</w:t>
      </w:r>
      <w:r w:rsidR="0044401E">
        <w:t xml:space="preserve">. </w:t>
      </w:r>
    </w:p>
    <w:p w14:paraId="034F5C07" w14:textId="77777777" w:rsidR="0044401E" w:rsidRDefault="0044401E" w:rsidP="00D50AF2"/>
    <w:p w14:paraId="168A220E" w14:textId="77777777" w:rsidR="0044401E" w:rsidRDefault="0044401E" w:rsidP="00D50AF2"/>
    <w:sectPr w:rsidR="0044401E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13BB3" w14:textId="77777777" w:rsidR="00280AF3" w:rsidRDefault="00280AF3">
      <w:r>
        <w:separator/>
      </w:r>
    </w:p>
    <w:p w14:paraId="6F7BFD71" w14:textId="77777777" w:rsidR="00280AF3" w:rsidRDefault="00280AF3"/>
  </w:endnote>
  <w:endnote w:type="continuationSeparator" w:id="0">
    <w:p w14:paraId="3BCF6492" w14:textId="77777777" w:rsidR="00280AF3" w:rsidRDefault="00280AF3">
      <w:r>
        <w:continuationSeparator/>
      </w:r>
    </w:p>
    <w:p w14:paraId="1E52049E" w14:textId="77777777" w:rsidR="00280AF3" w:rsidRDefault="00280A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002D" w14:textId="77777777" w:rsidR="00D825EE" w:rsidRDefault="00D825E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8A707" w14:textId="77777777" w:rsidR="00D825EE" w:rsidRDefault="00D825EE" w:rsidP="00497761">
    <w:pPr>
      <w:pStyle w:val="Footer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Footer"/>
            <w:ind w:right="360"/>
          </w:pPr>
        </w:p>
      </w:tc>
      <w:tc>
        <w:tcPr>
          <w:tcW w:w="3081" w:type="dxa"/>
        </w:tcPr>
        <w:p w14:paraId="2E0FFD4D" w14:textId="77777777" w:rsidR="00DD47F0" w:rsidRDefault="00DD47F0" w:rsidP="00584D65">
          <w:pPr>
            <w:pStyle w:val="Footer"/>
            <w:ind w:right="360"/>
            <w:jc w:val="center"/>
          </w:pPr>
          <w:r>
            <w:sym w:font="Symbol" w:char="F0D3"/>
          </w:r>
          <w:r>
            <w:t>FER-ZP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3205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F6EE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F6EE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Footer"/>
    </w:pPr>
  </w:p>
  <w:p w14:paraId="622F598A" w14:textId="77777777" w:rsidR="00DD47F0" w:rsidRDefault="00DD47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Footer"/>
            <w:ind w:right="360"/>
          </w:pPr>
        </w:p>
      </w:tc>
      <w:tc>
        <w:tcPr>
          <w:tcW w:w="3081" w:type="dxa"/>
        </w:tcPr>
        <w:p w14:paraId="7FF8071D" w14:textId="77777777" w:rsidR="003649D3" w:rsidRDefault="003649D3" w:rsidP="006D1BA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3205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7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Footer"/>
    </w:pPr>
  </w:p>
  <w:p w14:paraId="49DA656B" w14:textId="77777777" w:rsidR="003649D3" w:rsidRDefault="00364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F63DF" w14:textId="77777777" w:rsidR="00280AF3" w:rsidRDefault="00280AF3">
      <w:r>
        <w:separator/>
      </w:r>
    </w:p>
    <w:p w14:paraId="63373A5A" w14:textId="77777777" w:rsidR="00280AF3" w:rsidRDefault="00280AF3"/>
  </w:footnote>
  <w:footnote w:type="continuationSeparator" w:id="0">
    <w:p w14:paraId="4F883739" w14:textId="77777777" w:rsidR="00280AF3" w:rsidRDefault="00280AF3">
      <w:r>
        <w:continuationSeparator/>
      </w:r>
    </w:p>
    <w:p w14:paraId="37BB72CE" w14:textId="77777777" w:rsidR="00280AF3" w:rsidRDefault="00280A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D8B6E" w14:textId="77777777" w:rsidR="00DD47F0" w:rsidRDefault="00DD47F0">
    <w:pPr>
      <w:pStyle w:val="Header"/>
    </w:pPr>
    <w:r>
      <w:t>Slučaj korištenja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4F875" w14:textId="77777777" w:rsidR="003649D3" w:rsidRDefault="003649D3">
    <w:pPr>
      <w:pStyle w:val="Header"/>
    </w:pPr>
    <w:r>
      <w:t>Slučaj korištenja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056B0CAE"/>
    <w:multiLevelType w:val="hybridMultilevel"/>
    <w:tmpl w:val="0102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1F3ECD"/>
    <w:multiLevelType w:val="hybridMultilevel"/>
    <w:tmpl w:val="BEAE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3B2241DB"/>
    <w:multiLevelType w:val="hybridMultilevel"/>
    <w:tmpl w:val="567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9E4DE4"/>
    <w:multiLevelType w:val="hybridMultilevel"/>
    <w:tmpl w:val="B1A8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1"/>
  </w:num>
  <w:num w:numId="5">
    <w:abstractNumId w:val="15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13"/>
  </w:num>
  <w:num w:numId="11">
    <w:abstractNumId w:val="17"/>
  </w:num>
  <w:num w:numId="12">
    <w:abstractNumId w:val="10"/>
  </w:num>
  <w:num w:numId="13">
    <w:abstractNumId w:val="16"/>
  </w:num>
  <w:num w:numId="14">
    <w:abstractNumId w:val="14"/>
  </w:num>
  <w:num w:numId="15">
    <w:abstractNumId w:val="12"/>
  </w:num>
  <w:num w:numId="16">
    <w:abstractNumId w:val="2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50708"/>
    <w:rsid w:val="002535E6"/>
    <w:rsid w:val="0027255D"/>
    <w:rsid w:val="0027643C"/>
    <w:rsid w:val="00280AF3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6EEB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5C0"/>
    <w:rsid w:val="00D316F9"/>
    <w:rsid w:val="00D32750"/>
    <w:rsid w:val="00D35B98"/>
    <w:rsid w:val="00D35E49"/>
    <w:rsid w:val="00D41C85"/>
    <w:rsid w:val="00D4265C"/>
    <w:rsid w:val="00D46444"/>
    <w:rsid w:val="00D50AF2"/>
    <w:rsid w:val="00D52FD1"/>
    <w:rsid w:val="00D61E8F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3205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20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 korištenja</vt:lpstr>
    </vt:vector>
  </TitlesOfParts>
  <Manager>Krešimir Fertalj</Manager>
  <Company>FER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Frano</cp:lastModifiedBy>
  <cp:revision>2</cp:revision>
  <cp:lastPrinted>2004-04-22T16:55:00Z</cp:lastPrinted>
  <dcterms:created xsi:type="dcterms:W3CDTF">2022-02-27T22:04:00Z</dcterms:created>
  <dcterms:modified xsi:type="dcterms:W3CDTF">2024-05-28T19:24:00Z</dcterms:modified>
</cp:coreProperties>
</file>