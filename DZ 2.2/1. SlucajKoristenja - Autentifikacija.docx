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0665D5" w14:textId="39D64E96" w:rsidR="00E410E7" w:rsidRDefault="00384A7E" w:rsidP="00D36FC6">
      <w:pPr>
        <w:pStyle w:val="Heading1"/>
      </w:pPr>
      <w:r>
        <w:t>Opis slučaja korištenja</w:t>
      </w:r>
    </w:p>
    <w:p w14:paraId="4D7D7B63" w14:textId="77777777" w:rsidR="004E79BE" w:rsidRDefault="004E79BE" w:rsidP="004E79BE">
      <w:pPr>
        <w:pStyle w:val="Heading2"/>
      </w:pPr>
      <w:r>
        <w:t>Ime</w:t>
      </w:r>
    </w:p>
    <w:p w14:paraId="61F36B17" w14:textId="1C4104D6" w:rsidR="004E79BE" w:rsidRDefault="00D36FC6" w:rsidP="004E79BE">
      <w:pPr>
        <w:pStyle w:val="Upute"/>
      </w:pPr>
      <w:r>
        <w:t>Autentifikacija</w:t>
      </w:r>
    </w:p>
    <w:p w14:paraId="5260414C" w14:textId="77777777" w:rsidR="004E79BE" w:rsidRDefault="004E79BE" w:rsidP="004E79BE"/>
    <w:p w14:paraId="51B5E8AF" w14:textId="77777777" w:rsidR="004E79BE" w:rsidRDefault="004E79BE" w:rsidP="004E79BE">
      <w:pPr>
        <w:pStyle w:val="Heading2"/>
      </w:pPr>
      <w:r>
        <w:t>Cilj</w:t>
      </w:r>
    </w:p>
    <w:p w14:paraId="4AAC66E0" w14:textId="08BEF91D" w:rsidR="004E79BE" w:rsidRDefault="00D36FC6" w:rsidP="004E79BE">
      <w:pPr>
        <w:pStyle w:val="Upute"/>
      </w:pPr>
      <w:r w:rsidRPr="00D36FC6">
        <w:t xml:space="preserve">Omogućiti korisnicima pristup </w:t>
      </w:r>
      <w:r>
        <w:t>sustavu sa personalizir</w:t>
      </w:r>
      <w:r w:rsidRPr="00D36FC6">
        <w:t>anim funkcijama nakon što se usp</w:t>
      </w:r>
      <w:r>
        <w:t>j</w:t>
      </w:r>
      <w:r w:rsidRPr="00D36FC6">
        <w:t>ešno prijave sa svojim korisničkim imenom i lozinkom.</w:t>
      </w:r>
    </w:p>
    <w:p w14:paraId="52F38F64" w14:textId="77777777" w:rsidR="004E79BE" w:rsidRDefault="004E79BE" w:rsidP="004E79BE">
      <w:pPr>
        <w:pStyle w:val="Upute"/>
      </w:pPr>
    </w:p>
    <w:p w14:paraId="64D0DE5F" w14:textId="77777777" w:rsidR="004E79BE" w:rsidRDefault="005E5AB7" w:rsidP="004E79BE">
      <w:pPr>
        <w:pStyle w:val="Heading2"/>
      </w:pPr>
      <w:r>
        <w:t>T</w:t>
      </w:r>
      <w:r w:rsidR="004E79BE">
        <w:t>im</w:t>
      </w:r>
      <w:r>
        <w:t xml:space="preserve"> odgovoran za</w:t>
      </w:r>
      <w:r w:rsidR="004E79BE">
        <w:t xml:space="preserve"> slučaj korištenja</w:t>
      </w:r>
    </w:p>
    <w:p w14:paraId="7161753F" w14:textId="77777777" w:rsidR="00D36FC6" w:rsidRPr="00D36FC6" w:rsidRDefault="00D36FC6" w:rsidP="00D36FC6">
      <w:pPr>
        <w:numPr>
          <w:ilvl w:val="0"/>
          <w:numId w:val="15"/>
        </w:numPr>
        <w:rPr>
          <w:rFonts w:ascii="Arial" w:hAnsi="Arial"/>
          <w:color w:val="0000FF"/>
          <w:sz w:val="20"/>
        </w:rPr>
      </w:pPr>
      <w:r w:rsidRPr="00D36FC6">
        <w:rPr>
          <w:rFonts w:ascii="Arial" w:hAnsi="Arial"/>
          <w:color w:val="0000FF"/>
          <w:sz w:val="20"/>
        </w:rPr>
        <w:t>Tim za razvoj korisničkog sučelja</w:t>
      </w:r>
    </w:p>
    <w:p w14:paraId="42DBF516" w14:textId="77777777" w:rsidR="00D36FC6" w:rsidRPr="00D36FC6" w:rsidRDefault="00D36FC6" w:rsidP="00D36FC6">
      <w:pPr>
        <w:numPr>
          <w:ilvl w:val="0"/>
          <w:numId w:val="15"/>
        </w:numPr>
        <w:rPr>
          <w:rFonts w:ascii="Arial" w:hAnsi="Arial"/>
          <w:color w:val="0000FF"/>
          <w:sz w:val="20"/>
        </w:rPr>
      </w:pPr>
      <w:r w:rsidRPr="00D36FC6">
        <w:rPr>
          <w:rFonts w:ascii="Arial" w:hAnsi="Arial"/>
          <w:color w:val="0000FF"/>
          <w:sz w:val="20"/>
        </w:rPr>
        <w:t>Tim za backend razvoj</w:t>
      </w:r>
    </w:p>
    <w:p w14:paraId="0B5628EF" w14:textId="77777777" w:rsidR="00D36FC6" w:rsidRPr="00D36FC6" w:rsidRDefault="00D36FC6" w:rsidP="00D36FC6">
      <w:pPr>
        <w:numPr>
          <w:ilvl w:val="0"/>
          <w:numId w:val="15"/>
        </w:numPr>
        <w:rPr>
          <w:rFonts w:ascii="Arial" w:hAnsi="Arial"/>
          <w:color w:val="0000FF"/>
          <w:sz w:val="20"/>
        </w:rPr>
      </w:pPr>
      <w:r w:rsidRPr="00D36FC6">
        <w:rPr>
          <w:rFonts w:ascii="Arial" w:hAnsi="Arial"/>
          <w:color w:val="0000FF"/>
          <w:sz w:val="20"/>
        </w:rPr>
        <w:t>Tim za sigurnost</w:t>
      </w:r>
    </w:p>
    <w:p w14:paraId="78334DB1" w14:textId="01BC746A" w:rsidR="004E79BE" w:rsidRDefault="00D36FC6" w:rsidP="00D36FC6">
      <w:pPr>
        <w:numPr>
          <w:ilvl w:val="0"/>
          <w:numId w:val="15"/>
        </w:numPr>
      </w:pPr>
      <w:r w:rsidRPr="00D36FC6">
        <w:rPr>
          <w:rFonts w:ascii="Arial" w:hAnsi="Arial"/>
          <w:color w:val="0000FF"/>
          <w:sz w:val="20"/>
        </w:rPr>
        <w:t xml:space="preserve">Vođa tima: </w:t>
      </w:r>
      <w:r>
        <w:rPr>
          <w:rFonts w:ascii="Arial" w:hAnsi="Arial"/>
          <w:color w:val="0000FF"/>
          <w:sz w:val="20"/>
        </w:rPr>
        <w:t>Frano Tomas</w:t>
      </w:r>
    </w:p>
    <w:p w14:paraId="63386AD2" w14:textId="77777777" w:rsidR="004E79BE" w:rsidRDefault="004E79BE" w:rsidP="004E79BE">
      <w:pPr>
        <w:pStyle w:val="Heading2"/>
      </w:pPr>
      <w:r>
        <w:t>Preduvjeti</w:t>
      </w:r>
    </w:p>
    <w:p w14:paraId="35AA9C35" w14:textId="01E6B954" w:rsidR="004B1FDD" w:rsidRDefault="00D36FC6" w:rsidP="004E79BE">
      <w:pPr>
        <w:pStyle w:val="Upute"/>
      </w:pPr>
      <w:r w:rsidRPr="00D36FC6">
        <w:t>Sustav mora biti u funkcionalnom stanju, baza podataka mora biti dostupna, i korisnici moraju biti registrirani s valjanim korisničkim imenom i lozinkom.</w:t>
      </w:r>
    </w:p>
    <w:p w14:paraId="6D37730B" w14:textId="77777777" w:rsidR="004B1FDD" w:rsidRDefault="004B1FDD" w:rsidP="004B1FDD">
      <w:pPr>
        <w:pStyle w:val="Heading2"/>
      </w:pPr>
      <w:r>
        <w:t>Stanje nakon slučaja korištenja</w:t>
      </w:r>
    </w:p>
    <w:p w14:paraId="195B70A0" w14:textId="4D21F8F6" w:rsidR="004E79BE" w:rsidRDefault="00D36FC6" w:rsidP="004E79BE">
      <w:r w:rsidRPr="00D36FC6">
        <w:rPr>
          <w:rFonts w:ascii="Arial" w:hAnsi="Arial"/>
          <w:color w:val="0000FF"/>
          <w:sz w:val="20"/>
        </w:rPr>
        <w:t>Korisnik je uspješno prijavljen i može pristupiti personaliziranim funkcijama sustava.</w:t>
      </w:r>
    </w:p>
    <w:p w14:paraId="63FC641F" w14:textId="77777777" w:rsidR="004119AC" w:rsidRDefault="004119AC" w:rsidP="004119AC">
      <w:pPr>
        <w:pStyle w:val="Heading2"/>
      </w:pPr>
      <w:r>
        <w:t>Ograničenja</w:t>
      </w:r>
      <w:r w:rsidR="00960010">
        <w:t xml:space="preserve"> i</w:t>
      </w:r>
      <w:r>
        <w:t xml:space="preserve"> rizici</w:t>
      </w:r>
    </w:p>
    <w:p w14:paraId="6499DA5E" w14:textId="03E8F059" w:rsidR="004119AC" w:rsidRDefault="00D36FC6" w:rsidP="004119AC">
      <w:pPr>
        <w:pStyle w:val="Upute"/>
      </w:pPr>
      <w:r w:rsidRPr="00D36FC6">
        <w:t>Mogući napadi poput brute force, SQL injection; zaboravljena lozinka; server mora biti visoko dostupan.</w:t>
      </w:r>
    </w:p>
    <w:p w14:paraId="7D5B3192" w14:textId="77777777" w:rsidR="005E5AB7" w:rsidRDefault="005E5AB7" w:rsidP="005E5AB7"/>
    <w:p w14:paraId="2E899DAF" w14:textId="77777777" w:rsidR="004119AC" w:rsidRDefault="004119AC" w:rsidP="004119AC">
      <w:pPr>
        <w:pStyle w:val="Heading2"/>
      </w:pPr>
      <w:r>
        <w:t>Okidači događaja</w:t>
      </w:r>
    </w:p>
    <w:p w14:paraId="09107776" w14:textId="30BC3FC7" w:rsidR="00D315C0" w:rsidRPr="004119AC" w:rsidRDefault="00D36FC6" w:rsidP="00D315C0">
      <w:r w:rsidRPr="00D36FC6">
        <w:rPr>
          <w:rFonts w:ascii="Arial" w:hAnsi="Arial"/>
          <w:color w:val="0000FF"/>
          <w:sz w:val="20"/>
        </w:rPr>
        <w:t>Korisnik unosi korisničko ime i lozinku i klikne na gumb za prijavu.</w:t>
      </w:r>
    </w:p>
    <w:p w14:paraId="57C3A9EE" w14:textId="77777777" w:rsidR="004119AC" w:rsidRDefault="00D315C0" w:rsidP="00D315C0">
      <w:pPr>
        <w:pStyle w:val="Heading2"/>
      </w:pPr>
      <w:r>
        <w:t>Primarni sudionik</w:t>
      </w:r>
    </w:p>
    <w:p w14:paraId="085AF4EB" w14:textId="55A5951D" w:rsidR="00D315C0" w:rsidRDefault="00D36FC6" w:rsidP="005B044B">
      <w:pPr>
        <w:pStyle w:val="Upute"/>
      </w:pPr>
      <w:r w:rsidRPr="00D36FC6">
        <w:t>Korisnik</w:t>
      </w:r>
    </w:p>
    <w:p w14:paraId="24728C9A" w14:textId="77777777" w:rsidR="005B044B" w:rsidRDefault="005B044B" w:rsidP="00D315C0"/>
    <w:p w14:paraId="5988B062" w14:textId="77777777" w:rsidR="00D315C0" w:rsidRDefault="00D315C0" w:rsidP="00D315C0">
      <w:pPr>
        <w:pStyle w:val="Heading2"/>
      </w:pPr>
      <w:r>
        <w:t>Sporedni sudionik odnosno sudionici</w:t>
      </w:r>
    </w:p>
    <w:p w14:paraId="6BE38188" w14:textId="5BFC36E8" w:rsidR="00D315C0" w:rsidRPr="00D315C0" w:rsidRDefault="00D36FC6" w:rsidP="00621F76">
      <w:pPr>
        <w:pStyle w:val="Upute"/>
      </w:pPr>
      <w:r w:rsidRPr="00D36FC6">
        <w:t>Administrator sustava</w:t>
      </w:r>
      <w:r w:rsidR="00621F76">
        <w:t xml:space="preserve"> </w:t>
      </w:r>
    </w:p>
    <w:p w14:paraId="11ED27C2" w14:textId="77777777" w:rsidR="00D315C0" w:rsidRDefault="00D315C0" w:rsidP="00D315C0"/>
    <w:p w14:paraId="521AFFF0" w14:textId="77777777" w:rsidR="00621F76" w:rsidRDefault="00621F76" w:rsidP="00D315C0"/>
    <w:p w14:paraId="70D97872" w14:textId="77777777" w:rsidR="00621F76" w:rsidRPr="00D315C0" w:rsidRDefault="00621F76" w:rsidP="00D315C0"/>
    <w:p w14:paraId="25705393" w14:textId="75D34509" w:rsidR="00930DDF" w:rsidRDefault="00E410E7" w:rsidP="00D36FC6">
      <w:pPr>
        <w:pStyle w:val="Heading1"/>
      </w:pPr>
      <w:r>
        <w:t xml:space="preserve">Imena </w:t>
      </w:r>
      <w:r w:rsidR="009E7096" w:rsidRPr="001A0538">
        <w:t xml:space="preserve"> </w:t>
      </w:r>
      <w:r>
        <w:t>putova slučaja korištenja</w:t>
      </w:r>
    </w:p>
    <w:p w14:paraId="6142E613" w14:textId="77777777" w:rsidR="00930DDF" w:rsidRDefault="00930DDF" w:rsidP="00930DDF">
      <w:pPr>
        <w:pStyle w:val="Heading2"/>
      </w:pPr>
      <w:r>
        <w:t xml:space="preserve">Primarni put </w:t>
      </w:r>
    </w:p>
    <w:p w14:paraId="1F612D6A" w14:textId="26924BB3" w:rsidR="00930DDF" w:rsidRDefault="00D36FC6" w:rsidP="00930DDF">
      <w:r w:rsidRPr="00D36FC6">
        <w:rPr>
          <w:rFonts w:ascii="Arial" w:hAnsi="Arial"/>
          <w:color w:val="0000FF"/>
          <w:sz w:val="20"/>
        </w:rPr>
        <w:t xml:space="preserve">Korisnik uspješno unosi valjane </w:t>
      </w:r>
      <w:r w:rsidR="00247D3A">
        <w:rPr>
          <w:rFonts w:ascii="Arial" w:hAnsi="Arial"/>
          <w:color w:val="0000FF"/>
          <w:sz w:val="20"/>
        </w:rPr>
        <w:t>podatke</w:t>
      </w:r>
      <w:r w:rsidRPr="00D36FC6">
        <w:rPr>
          <w:rFonts w:ascii="Arial" w:hAnsi="Arial"/>
          <w:color w:val="0000FF"/>
          <w:sz w:val="20"/>
        </w:rPr>
        <w:t xml:space="preserve"> i prijavljuje se u sustav.</w:t>
      </w:r>
    </w:p>
    <w:p w14:paraId="6E17F859" w14:textId="77777777" w:rsidR="00930DDF" w:rsidRDefault="00930DDF" w:rsidP="00930DDF">
      <w:pPr>
        <w:pStyle w:val="Heading2"/>
      </w:pPr>
      <w:r>
        <w:t>Alternativni putovi</w:t>
      </w:r>
    </w:p>
    <w:p w14:paraId="5E48DA0E" w14:textId="183C5947" w:rsidR="00D36FC6" w:rsidRPr="00D36FC6" w:rsidRDefault="00D36FC6" w:rsidP="00D36FC6">
      <w:pPr>
        <w:numPr>
          <w:ilvl w:val="0"/>
          <w:numId w:val="16"/>
        </w:numPr>
        <w:rPr>
          <w:rFonts w:ascii="Arial" w:hAnsi="Arial"/>
          <w:color w:val="0000FF"/>
          <w:sz w:val="20"/>
        </w:rPr>
      </w:pPr>
      <w:r w:rsidRPr="00D36FC6">
        <w:rPr>
          <w:rFonts w:ascii="Arial" w:hAnsi="Arial"/>
          <w:color w:val="0000FF"/>
          <w:sz w:val="20"/>
        </w:rPr>
        <w:t xml:space="preserve">Korisnik unosi pogrešne </w:t>
      </w:r>
      <w:r w:rsidR="00247D3A">
        <w:rPr>
          <w:rFonts w:ascii="Arial" w:hAnsi="Arial"/>
          <w:color w:val="0000FF"/>
          <w:sz w:val="20"/>
        </w:rPr>
        <w:t>podatke</w:t>
      </w:r>
      <w:r w:rsidRPr="00D36FC6">
        <w:rPr>
          <w:rFonts w:ascii="Arial" w:hAnsi="Arial"/>
          <w:color w:val="0000FF"/>
          <w:sz w:val="20"/>
        </w:rPr>
        <w:t>.</w:t>
      </w:r>
    </w:p>
    <w:p w14:paraId="0474F125" w14:textId="2BE24359" w:rsidR="00DD0287" w:rsidRDefault="00D36FC6" w:rsidP="00D36FC6">
      <w:pPr>
        <w:numPr>
          <w:ilvl w:val="0"/>
          <w:numId w:val="16"/>
        </w:numPr>
      </w:pPr>
      <w:r w:rsidRPr="00D36FC6">
        <w:rPr>
          <w:rFonts w:ascii="Arial" w:hAnsi="Arial"/>
          <w:color w:val="0000FF"/>
          <w:sz w:val="20"/>
        </w:rPr>
        <w:t>Korisnik zaboravi lozinku i koristi opciju za resetiranje lozinke.</w:t>
      </w:r>
    </w:p>
    <w:p w14:paraId="1553CFBE" w14:textId="77777777" w:rsidR="00930DDF" w:rsidRPr="00930DDF" w:rsidRDefault="00930DDF" w:rsidP="00930DDF">
      <w:pPr>
        <w:pStyle w:val="Heading2"/>
      </w:pPr>
      <w:r>
        <w:t>Put</w:t>
      </w:r>
      <w:r w:rsidR="0023740A">
        <w:t>ovi</w:t>
      </w:r>
      <w:r>
        <w:t xml:space="preserve"> u slučaju iznimke</w:t>
      </w:r>
    </w:p>
    <w:p w14:paraId="1A5072C8" w14:textId="77777777" w:rsidR="00D36FC6" w:rsidRPr="00D36FC6" w:rsidRDefault="00D36FC6" w:rsidP="00D36FC6">
      <w:pPr>
        <w:numPr>
          <w:ilvl w:val="0"/>
          <w:numId w:val="17"/>
        </w:numPr>
        <w:rPr>
          <w:rFonts w:ascii="Arial" w:hAnsi="Arial"/>
          <w:color w:val="0000FF"/>
          <w:sz w:val="20"/>
        </w:rPr>
      </w:pPr>
      <w:r w:rsidRPr="00D36FC6">
        <w:rPr>
          <w:rFonts w:ascii="Arial" w:hAnsi="Arial"/>
          <w:color w:val="0000FF"/>
          <w:sz w:val="20"/>
        </w:rPr>
        <w:t>Sustav je nedostupan.</w:t>
      </w:r>
    </w:p>
    <w:p w14:paraId="25883FD0" w14:textId="1B502259" w:rsidR="00DD0287" w:rsidRDefault="00D36FC6" w:rsidP="00D36FC6">
      <w:pPr>
        <w:numPr>
          <w:ilvl w:val="0"/>
          <w:numId w:val="17"/>
        </w:numPr>
      </w:pPr>
      <w:r w:rsidRPr="00D36FC6">
        <w:rPr>
          <w:rFonts w:ascii="Arial" w:hAnsi="Arial"/>
          <w:color w:val="0000FF"/>
          <w:sz w:val="20"/>
        </w:rPr>
        <w:lastRenderedPageBreak/>
        <w:t>Baza podataka je nedostupna.</w:t>
      </w:r>
    </w:p>
    <w:p w14:paraId="7704C987" w14:textId="77777777" w:rsidR="009A2184" w:rsidRDefault="009A2184" w:rsidP="00E410E7"/>
    <w:p w14:paraId="0DB43E60" w14:textId="77777777" w:rsidR="009A2184" w:rsidRPr="00E410E7" w:rsidRDefault="009A2184" w:rsidP="00E410E7"/>
    <w:p w14:paraId="5EE9B38B" w14:textId="1C5196AA" w:rsidR="004F46DC" w:rsidRDefault="00E410E7" w:rsidP="00D36FC6">
      <w:pPr>
        <w:pStyle w:val="Heading1"/>
      </w:pPr>
      <w:r>
        <w:t>Detalji slučaja korištenja</w:t>
      </w:r>
    </w:p>
    <w:p w14:paraId="4699B350" w14:textId="77777777" w:rsidR="004F46DC" w:rsidRDefault="004F46DC" w:rsidP="004F46DC">
      <w:pPr>
        <w:pStyle w:val="Heading2"/>
      </w:pPr>
      <w:r>
        <w:t>Ime puta</w:t>
      </w:r>
    </w:p>
    <w:p w14:paraId="1721405A" w14:textId="6C7FBFF7" w:rsidR="00033DF3" w:rsidRDefault="00D36FC6" w:rsidP="00E410E7">
      <w:r w:rsidRPr="00D36FC6">
        <w:rPr>
          <w:rFonts w:ascii="Arial" w:hAnsi="Arial"/>
          <w:color w:val="0000FF"/>
          <w:sz w:val="20"/>
        </w:rPr>
        <w:t>Primarni put - Uspješna autentifikacija</w:t>
      </w:r>
    </w:p>
    <w:p w14:paraId="71AE80CD" w14:textId="77777777" w:rsidR="004F46DC" w:rsidRDefault="004F46DC" w:rsidP="00033DF3">
      <w:pPr>
        <w:pStyle w:val="Heading3"/>
      </w:pPr>
      <w:r>
        <w:t>Okidač događaja</w:t>
      </w:r>
    </w:p>
    <w:p w14:paraId="0E7EEF27" w14:textId="77983215" w:rsidR="00033DF3" w:rsidRDefault="00D36FC6" w:rsidP="004F46DC">
      <w:pPr>
        <w:pStyle w:val="Upute"/>
      </w:pPr>
      <w:r w:rsidRPr="00D36FC6">
        <w:t>Korisnik unosi korisničko ime i lozinku i klikne na gumb za prijavu.</w:t>
      </w:r>
    </w:p>
    <w:p w14:paraId="36A95979" w14:textId="77777777" w:rsidR="004F46DC" w:rsidRDefault="00033DF3" w:rsidP="00033DF3">
      <w:pPr>
        <w:pStyle w:val="Heading3"/>
      </w:pPr>
      <w:r>
        <w:t>Osnovi slijed koraka</w:t>
      </w:r>
    </w:p>
    <w:p w14:paraId="3B74E9F2" w14:textId="4047C560" w:rsidR="0076346E" w:rsidRDefault="00247D3A" w:rsidP="00247D3A">
      <w:pPr>
        <w:pStyle w:val="Upute"/>
        <w:numPr>
          <w:ilvl w:val="0"/>
          <w:numId w:val="18"/>
        </w:numPr>
      </w:pPr>
      <w:r>
        <w:t>Korisnik unosi korisničko ime i lozinku.</w:t>
      </w:r>
    </w:p>
    <w:p w14:paraId="424F3084" w14:textId="64B82E91" w:rsidR="00247D3A" w:rsidRDefault="00247D3A" w:rsidP="00247D3A">
      <w:pPr>
        <w:pStyle w:val="Upute"/>
        <w:numPr>
          <w:ilvl w:val="0"/>
          <w:numId w:val="18"/>
        </w:numPr>
      </w:pPr>
      <w:r>
        <w:t>Sustav provjerava valjanost unesenih podataka.</w:t>
      </w:r>
    </w:p>
    <w:p w14:paraId="1C6BCF84" w14:textId="2DDC93F1" w:rsidR="00247D3A" w:rsidRDefault="00247D3A" w:rsidP="00247D3A">
      <w:pPr>
        <w:pStyle w:val="Upute"/>
        <w:numPr>
          <w:ilvl w:val="0"/>
          <w:numId w:val="18"/>
        </w:numPr>
      </w:pPr>
      <w:r>
        <w:t>Sustav dodjeljuje sesiju korisniku.</w:t>
      </w:r>
    </w:p>
    <w:p w14:paraId="227C19EF" w14:textId="4AD02307" w:rsidR="00247D3A" w:rsidRDefault="00247D3A" w:rsidP="00247D3A">
      <w:pPr>
        <w:pStyle w:val="Upute"/>
        <w:numPr>
          <w:ilvl w:val="0"/>
          <w:numId w:val="18"/>
        </w:numPr>
      </w:pPr>
      <w:r>
        <w:t>Korisnik dobiva pristup svom korisničkom računu.</w:t>
      </w:r>
    </w:p>
    <w:p w14:paraId="0F3FB738" w14:textId="77777777" w:rsidR="00D50AF2" w:rsidRDefault="00D50AF2" w:rsidP="00D50AF2"/>
    <w:p w14:paraId="1A648BB4" w14:textId="77777777" w:rsidR="00033DF3" w:rsidRDefault="00D50AF2" w:rsidP="00033DF3">
      <w:pPr>
        <w:pStyle w:val="Heading3"/>
      </w:pPr>
      <w:r>
        <w:t>Poslovna pravila</w:t>
      </w:r>
    </w:p>
    <w:p w14:paraId="07BD9226" w14:textId="2A9A28D5" w:rsidR="00033DF3" w:rsidRPr="00033DF3" w:rsidRDefault="00247D3A" w:rsidP="00033DF3">
      <w:r w:rsidRPr="00247D3A">
        <w:rPr>
          <w:rFonts w:ascii="Arial" w:hAnsi="Arial"/>
          <w:color w:val="0000FF"/>
          <w:sz w:val="20"/>
        </w:rPr>
        <w:t>Korisnički račun se zaključava nakon 5 neuspjelih pokušaja prijave.</w:t>
      </w:r>
    </w:p>
    <w:p w14:paraId="0E9C6671" w14:textId="77777777" w:rsidR="00D50AF2" w:rsidRPr="00D50AF2" w:rsidRDefault="00D50AF2" w:rsidP="00033DF3">
      <w:pPr>
        <w:pStyle w:val="Heading3"/>
      </w:pPr>
      <w:r>
        <w:t>Ograničenja i rizici</w:t>
      </w:r>
    </w:p>
    <w:p w14:paraId="6713454E" w14:textId="42B67930" w:rsidR="009A2184" w:rsidRDefault="00247D3A" w:rsidP="00E410E7">
      <w:pPr>
        <w:rPr>
          <w:rFonts w:ascii="Arial" w:hAnsi="Arial"/>
          <w:color w:val="0000FF"/>
          <w:sz w:val="20"/>
        </w:rPr>
      </w:pPr>
      <w:r w:rsidRPr="00247D3A">
        <w:rPr>
          <w:rFonts w:ascii="Arial" w:hAnsi="Arial"/>
          <w:color w:val="0000FF"/>
          <w:sz w:val="20"/>
        </w:rPr>
        <w:t>Mogući napadi na sustav, zaboravljena lozinka korisnika.</w:t>
      </w:r>
    </w:p>
    <w:p w14:paraId="0A1D2417" w14:textId="77777777" w:rsidR="00247D3A" w:rsidRDefault="00247D3A" w:rsidP="00E410E7">
      <w:pPr>
        <w:rPr>
          <w:rFonts w:ascii="Arial" w:hAnsi="Arial"/>
          <w:color w:val="0000FF"/>
          <w:sz w:val="20"/>
        </w:rPr>
      </w:pPr>
    </w:p>
    <w:p w14:paraId="244885B6" w14:textId="77777777" w:rsidR="00247D3A" w:rsidRDefault="00247D3A" w:rsidP="00247D3A">
      <w:pPr>
        <w:pStyle w:val="Heading2"/>
      </w:pPr>
      <w:r>
        <w:t>Ime puta</w:t>
      </w:r>
    </w:p>
    <w:p w14:paraId="0D3E56BC" w14:textId="7A1AB189" w:rsidR="00247D3A" w:rsidRDefault="00247D3A" w:rsidP="00247D3A">
      <w:r w:rsidRPr="00247D3A">
        <w:rPr>
          <w:rFonts w:ascii="Arial" w:hAnsi="Arial"/>
          <w:color w:val="0000FF"/>
          <w:sz w:val="20"/>
        </w:rPr>
        <w:t xml:space="preserve">Alternativni put - Unos pogrešnih </w:t>
      </w:r>
      <w:r>
        <w:rPr>
          <w:rFonts w:ascii="Arial" w:hAnsi="Arial"/>
          <w:color w:val="0000FF"/>
          <w:sz w:val="20"/>
        </w:rPr>
        <w:t>podataka</w:t>
      </w:r>
    </w:p>
    <w:p w14:paraId="2B9225F1" w14:textId="77777777" w:rsidR="00247D3A" w:rsidRDefault="00247D3A" w:rsidP="00247D3A">
      <w:pPr>
        <w:pStyle w:val="Heading3"/>
      </w:pPr>
      <w:r>
        <w:t>Okidač događaja</w:t>
      </w:r>
    </w:p>
    <w:p w14:paraId="20C65882" w14:textId="6FEE014B" w:rsidR="00247D3A" w:rsidRDefault="00247D3A" w:rsidP="00247D3A">
      <w:pPr>
        <w:pStyle w:val="Upute"/>
      </w:pPr>
      <w:r w:rsidRPr="00247D3A">
        <w:t>Korisnik unosi korisničko ime i lozinku i klikne na gumb za prijavu.</w:t>
      </w:r>
    </w:p>
    <w:p w14:paraId="743E316A" w14:textId="77777777" w:rsidR="00247D3A" w:rsidRDefault="00247D3A" w:rsidP="00247D3A">
      <w:pPr>
        <w:pStyle w:val="Heading3"/>
      </w:pPr>
      <w:r>
        <w:t>Osnovi slijed koraka</w:t>
      </w:r>
    </w:p>
    <w:p w14:paraId="10FAA692" w14:textId="77777777" w:rsidR="00247D3A" w:rsidRDefault="00247D3A" w:rsidP="00247D3A">
      <w:pPr>
        <w:pStyle w:val="Upute"/>
        <w:numPr>
          <w:ilvl w:val="0"/>
          <w:numId w:val="18"/>
        </w:numPr>
      </w:pPr>
      <w:r>
        <w:t>Korisnik unosi korisničko ime i lozinku.</w:t>
      </w:r>
    </w:p>
    <w:p w14:paraId="7AD4FAA3" w14:textId="10CD4012" w:rsidR="00247D3A" w:rsidRDefault="00247D3A" w:rsidP="00247D3A">
      <w:pPr>
        <w:pStyle w:val="Upute"/>
        <w:numPr>
          <w:ilvl w:val="0"/>
          <w:numId w:val="18"/>
        </w:numPr>
      </w:pPr>
      <w:r>
        <w:t xml:space="preserve">Sustav provjerava valjanost unesenih </w:t>
      </w:r>
      <w:r>
        <w:t>podataka</w:t>
      </w:r>
      <w:r>
        <w:t>.</w:t>
      </w:r>
    </w:p>
    <w:p w14:paraId="57A049FB" w14:textId="4AF3DDCF" w:rsidR="00247D3A" w:rsidRDefault="00247D3A" w:rsidP="00247D3A">
      <w:pPr>
        <w:pStyle w:val="Upute"/>
        <w:numPr>
          <w:ilvl w:val="0"/>
          <w:numId w:val="18"/>
        </w:numPr>
      </w:pPr>
      <w:r w:rsidRPr="00247D3A">
        <w:t xml:space="preserve">Sustav otkriva da </w:t>
      </w:r>
      <w:r>
        <w:t>podaci</w:t>
      </w:r>
      <w:r w:rsidRPr="00247D3A">
        <w:t xml:space="preserve"> nisu valjan</w:t>
      </w:r>
      <w:r>
        <w:t>i</w:t>
      </w:r>
      <w:r w:rsidRPr="00247D3A">
        <w:t>.</w:t>
      </w:r>
    </w:p>
    <w:p w14:paraId="3B430B4F" w14:textId="42836746" w:rsidR="00247D3A" w:rsidRDefault="00247D3A" w:rsidP="00247D3A">
      <w:pPr>
        <w:pStyle w:val="Upute"/>
        <w:numPr>
          <w:ilvl w:val="0"/>
          <w:numId w:val="18"/>
        </w:numPr>
      </w:pPr>
      <w:r w:rsidRPr="00247D3A">
        <w:t xml:space="preserve">Sustav prikazuje poruku o pogrešnim </w:t>
      </w:r>
      <w:r>
        <w:t>podacima</w:t>
      </w:r>
      <w:r w:rsidRPr="00247D3A">
        <w:t>.</w:t>
      </w:r>
    </w:p>
    <w:p w14:paraId="5B3B52C0" w14:textId="7C56FDE5" w:rsidR="00247D3A" w:rsidRDefault="00247D3A" w:rsidP="00247D3A">
      <w:pPr>
        <w:pStyle w:val="Upute"/>
        <w:numPr>
          <w:ilvl w:val="0"/>
          <w:numId w:val="18"/>
        </w:numPr>
      </w:pPr>
      <w:r>
        <w:t>Korisnik može ponovno pokušati unijeti ispravne podatke.</w:t>
      </w:r>
    </w:p>
    <w:p w14:paraId="1615A979" w14:textId="77777777" w:rsidR="00247D3A" w:rsidRDefault="00247D3A" w:rsidP="00247D3A"/>
    <w:p w14:paraId="58133D47" w14:textId="77777777" w:rsidR="00247D3A" w:rsidRDefault="00247D3A" w:rsidP="00247D3A">
      <w:pPr>
        <w:pStyle w:val="Heading3"/>
      </w:pPr>
      <w:r>
        <w:t>Poslovna pravila</w:t>
      </w:r>
    </w:p>
    <w:p w14:paraId="7522C114" w14:textId="3A58DFBE" w:rsidR="00247D3A" w:rsidRPr="00033DF3" w:rsidRDefault="00247D3A" w:rsidP="00247D3A">
      <w:r w:rsidRPr="00247D3A">
        <w:rPr>
          <w:rFonts w:ascii="Arial" w:hAnsi="Arial"/>
          <w:color w:val="0000FF"/>
          <w:sz w:val="20"/>
        </w:rPr>
        <w:t>Nakon 5 neuspjelih pokušaja prijave, korisnički račun se zaključava na određeno vrijeme.</w:t>
      </w:r>
    </w:p>
    <w:p w14:paraId="515618DF" w14:textId="77777777" w:rsidR="00247D3A" w:rsidRPr="00D50AF2" w:rsidRDefault="00247D3A" w:rsidP="00247D3A">
      <w:pPr>
        <w:pStyle w:val="Heading3"/>
      </w:pPr>
      <w:r>
        <w:t>Ograničenja i rizici</w:t>
      </w:r>
    </w:p>
    <w:p w14:paraId="6F04FF8C" w14:textId="6B4594D8" w:rsidR="00247D3A" w:rsidRDefault="00247D3A" w:rsidP="00247D3A">
      <w:r w:rsidRPr="00247D3A">
        <w:rPr>
          <w:rFonts w:ascii="Arial" w:hAnsi="Arial"/>
          <w:color w:val="0000FF"/>
          <w:sz w:val="20"/>
        </w:rPr>
        <w:t>Korisnici mogu zaboraviti lozinku, što može dovesti do zaključavanja računa.</w:t>
      </w:r>
    </w:p>
    <w:p w14:paraId="1AFE2E72" w14:textId="77777777" w:rsidR="00247D3A" w:rsidRDefault="00247D3A" w:rsidP="00E410E7"/>
    <w:p w14:paraId="19F8EA41" w14:textId="77777777" w:rsidR="00247D3A" w:rsidRDefault="00247D3A" w:rsidP="00247D3A">
      <w:pPr>
        <w:pStyle w:val="Heading2"/>
      </w:pPr>
      <w:r>
        <w:t>Ime puta</w:t>
      </w:r>
    </w:p>
    <w:p w14:paraId="7D3F82E5" w14:textId="26CE333A" w:rsidR="00247D3A" w:rsidRDefault="00247D3A" w:rsidP="00247D3A">
      <w:r w:rsidRPr="00247D3A">
        <w:rPr>
          <w:rFonts w:ascii="Arial" w:hAnsi="Arial"/>
          <w:color w:val="0000FF"/>
          <w:sz w:val="20"/>
        </w:rPr>
        <w:t>Alternativni put - Zaboravljena lozinka</w:t>
      </w:r>
    </w:p>
    <w:p w14:paraId="088D8FBE" w14:textId="77777777" w:rsidR="00247D3A" w:rsidRDefault="00247D3A" w:rsidP="00247D3A">
      <w:pPr>
        <w:pStyle w:val="Heading3"/>
      </w:pPr>
      <w:r>
        <w:t>Okidač događaja</w:t>
      </w:r>
    </w:p>
    <w:p w14:paraId="39D02BF0" w14:textId="20DB48D7" w:rsidR="00247D3A" w:rsidRDefault="00247D3A" w:rsidP="00247D3A">
      <w:pPr>
        <w:pStyle w:val="Upute"/>
      </w:pPr>
      <w:r w:rsidRPr="00247D3A">
        <w:t>Korisnik klikne na opciju "Zaboravljena lozinka" na stranici za prijavu.</w:t>
      </w:r>
    </w:p>
    <w:p w14:paraId="02326DB5" w14:textId="77777777" w:rsidR="00247D3A" w:rsidRDefault="00247D3A" w:rsidP="00247D3A">
      <w:pPr>
        <w:pStyle w:val="Heading3"/>
      </w:pPr>
      <w:r>
        <w:t>Osnovi slijed koraka</w:t>
      </w:r>
    </w:p>
    <w:p w14:paraId="20379E70" w14:textId="77777777" w:rsidR="00247D3A" w:rsidRDefault="00247D3A" w:rsidP="00247D3A">
      <w:pPr>
        <w:pStyle w:val="Upute"/>
        <w:numPr>
          <w:ilvl w:val="0"/>
          <w:numId w:val="18"/>
        </w:numPr>
      </w:pPr>
      <w:r w:rsidRPr="00247D3A">
        <w:t>Korisnik klikne na opciju "Zaboravljena lozinka".</w:t>
      </w:r>
    </w:p>
    <w:p w14:paraId="3D5518A7" w14:textId="77777777" w:rsidR="00247D3A" w:rsidRDefault="00247D3A" w:rsidP="00247D3A">
      <w:pPr>
        <w:pStyle w:val="Upute"/>
        <w:numPr>
          <w:ilvl w:val="0"/>
          <w:numId w:val="18"/>
        </w:numPr>
      </w:pPr>
      <w:r w:rsidRPr="00247D3A">
        <w:lastRenderedPageBreak/>
        <w:t>Sustav traži korisnika da unese svoju email adresu.</w:t>
      </w:r>
    </w:p>
    <w:p w14:paraId="0C364475" w14:textId="14B7DEBE" w:rsidR="00247D3A" w:rsidRDefault="00247D3A" w:rsidP="00247D3A">
      <w:pPr>
        <w:pStyle w:val="Upute"/>
        <w:numPr>
          <w:ilvl w:val="0"/>
          <w:numId w:val="18"/>
        </w:numPr>
      </w:pPr>
      <w:r w:rsidRPr="00247D3A">
        <w:t>Korisnik unosi email adresu.</w:t>
      </w:r>
    </w:p>
    <w:p w14:paraId="18ECF946" w14:textId="44E44F2E" w:rsidR="00247D3A" w:rsidRDefault="00247D3A" w:rsidP="00247D3A">
      <w:pPr>
        <w:pStyle w:val="Upute"/>
        <w:numPr>
          <w:ilvl w:val="0"/>
          <w:numId w:val="18"/>
        </w:numPr>
      </w:pPr>
      <w:r w:rsidRPr="00247D3A">
        <w:t>Sustav šalje email s poveznicom za resetiranje lozinke.</w:t>
      </w:r>
    </w:p>
    <w:p w14:paraId="05BE626B" w14:textId="115256C4" w:rsidR="00247D3A" w:rsidRDefault="00247D3A" w:rsidP="00247D3A">
      <w:pPr>
        <w:pStyle w:val="Upute"/>
        <w:numPr>
          <w:ilvl w:val="0"/>
          <w:numId w:val="18"/>
        </w:numPr>
      </w:pPr>
      <w:r w:rsidRPr="00247D3A">
        <w:t>Korisnik otvara email i klikne na poveznicu za resetiranje lozinke.</w:t>
      </w:r>
    </w:p>
    <w:p w14:paraId="1ED76AC2" w14:textId="4D3F0A2B" w:rsidR="00247D3A" w:rsidRDefault="00247D3A" w:rsidP="00247D3A">
      <w:pPr>
        <w:pStyle w:val="Upute"/>
        <w:numPr>
          <w:ilvl w:val="0"/>
          <w:numId w:val="18"/>
        </w:numPr>
      </w:pPr>
      <w:r w:rsidRPr="00247D3A">
        <w:t>Korisnik unosi novu lozinku.</w:t>
      </w:r>
    </w:p>
    <w:p w14:paraId="0675F388" w14:textId="354978DF" w:rsidR="00247D3A" w:rsidRDefault="00247D3A" w:rsidP="00247D3A">
      <w:pPr>
        <w:pStyle w:val="Upute"/>
        <w:numPr>
          <w:ilvl w:val="0"/>
          <w:numId w:val="18"/>
        </w:numPr>
      </w:pPr>
      <w:r w:rsidRPr="00247D3A">
        <w:t>Sustav sprema novu lozinku u bazu podataka.</w:t>
      </w:r>
    </w:p>
    <w:p w14:paraId="5EAED103" w14:textId="2419A467" w:rsidR="00247D3A" w:rsidRDefault="00247D3A" w:rsidP="00247D3A">
      <w:pPr>
        <w:pStyle w:val="Upute"/>
        <w:numPr>
          <w:ilvl w:val="0"/>
          <w:numId w:val="18"/>
        </w:numPr>
      </w:pPr>
      <w:r w:rsidRPr="00247D3A">
        <w:t>Korisnik može koristiti novu lozinku za prijavu.</w:t>
      </w:r>
    </w:p>
    <w:p w14:paraId="5623B1D1" w14:textId="77777777" w:rsidR="00247D3A" w:rsidRDefault="00247D3A" w:rsidP="00247D3A"/>
    <w:p w14:paraId="32699264" w14:textId="77777777" w:rsidR="00247D3A" w:rsidRDefault="00247D3A" w:rsidP="00247D3A">
      <w:pPr>
        <w:pStyle w:val="Heading3"/>
      </w:pPr>
      <w:r>
        <w:t>Poslovna pravila</w:t>
      </w:r>
    </w:p>
    <w:p w14:paraId="1721DCA6" w14:textId="688AC4AC" w:rsidR="00247D3A" w:rsidRPr="00033DF3" w:rsidRDefault="00247D3A" w:rsidP="00247D3A">
      <w:r w:rsidRPr="00247D3A">
        <w:rPr>
          <w:rFonts w:ascii="Arial" w:hAnsi="Arial"/>
          <w:color w:val="0000FF"/>
          <w:sz w:val="20"/>
        </w:rPr>
        <w:t>Nova lozinka mora ispunjavati sigurnosne zahtjeve (minimalna duljina, kombinacija znakova).</w:t>
      </w:r>
    </w:p>
    <w:p w14:paraId="091A8960" w14:textId="77777777" w:rsidR="00247D3A" w:rsidRPr="00D50AF2" w:rsidRDefault="00247D3A" w:rsidP="00247D3A">
      <w:pPr>
        <w:pStyle w:val="Heading3"/>
      </w:pPr>
      <w:r>
        <w:t>Ograničenja i rizici</w:t>
      </w:r>
    </w:p>
    <w:p w14:paraId="5A14DCC6" w14:textId="516C74DA" w:rsidR="00247D3A" w:rsidRDefault="00832904" w:rsidP="00247D3A">
      <w:r w:rsidRPr="00832904">
        <w:rPr>
          <w:rFonts w:ascii="Arial" w:hAnsi="Arial"/>
          <w:color w:val="0000FF"/>
          <w:sz w:val="20"/>
        </w:rPr>
        <w:t>Mogućnost phishing napada ako email nije siguran.</w:t>
      </w:r>
    </w:p>
    <w:p w14:paraId="2DCC8436" w14:textId="77777777" w:rsidR="00247D3A" w:rsidRDefault="00247D3A" w:rsidP="00E410E7"/>
    <w:p w14:paraId="0F861477" w14:textId="77777777" w:rsidR="00247D3A" w:rsidRDefault="00247D3A" w:rsidP="00247D3A">
      <w:pPr>
        <w:pStyle w:val="Heading2"/>
      </w:pPr>
      <w:r>
        <w:t>Ime puta</w:t>
      </w:r>
    </w:p>
    <w:p w14:paraId="25CBC836" w14:textId="78AC108F" w:rsidR="00247D3A" w:rsidRDefault="00832904" w:rsidP="00247D3A">
      <w:r w:rsidRPr="00832904">
        <w:rPr>
          <w:rFonts w:ascii="Arial" w:hAnsi="Arial"/>
          <w:color w:val="0000FF"/>
          <w:sz w:val="20"/>
        </w:rPr>
        <w:t>Put u slučaju iznimke - Sustav je nedostupan</w:t>
      </w:r>
    </w:p>
    <w:p w14:paraId="15CC9530" w14:textId="77777777" w:rsidR="00247D3A" w:rsidRDefault="00247D3A" w:rsidP="00247D3A">
      <w:pPr>
        <w:pStyle w:val="Heading3"/>
      </w:pPr>
      <w:r>
        <w:t>Okidač događaja</w:t>
      </w:r>
    </w:p>
    <w:p w14:paraId="6484168C" w14:textId="1FE72E03" w:rsidR="00247D3A" w:rsidRDefault="00832904" w:rsidP="00247D3A">
      <w:pPr>
        <w:pStyle w:val="Upute"/>
      </w:pPr>
      <w:r w:rsidRPr="00832904">
        <w:t>Korisnik pokušava pristupiti stranici za prijavu dok je sustav nedostupan.</w:t>
      </w:r>
    </w:p>
    <w:p w14:paraId="3A61D6F8" w14:textId="77777777" w:rsidR="00247D3A" w:rsidRDefault="00247D3A" w:rsidP="00247D3A">
      <w:pPr>
        <w:pStyle w:val="Heading3"/>
      </w:pPr>
      <w:r>
        <w:t>Osnovi slijed koraka</w:t>
      </w:r>
    </w:p>
    <w:p w14:paraId="5680C754" w14:textId="44AB2A1A" w:rsidR="00247D3A" w:rsidRDefault="00832904" w:rsidP="00832904">
      <w:pPr>
        <w:pStyle w:val="Upute"/>
        <w:numPr>
          <w:ilvl w:val="0"/>
          <w:numId w:val="18"/>
        </w:numPr>
      </w:pPr>
      <w:r w:rsidRPr="00832904">
        <w:t>Korisnik pokušava otvoriti stranicu za prijavu.</w:t>
      </w:r>
    </w:p>
    <w:p w14:paraId="256BB630" w14:textId="303C1CBD" w:rsidR="00247D3A" w:rsidRDefault="00832904" w:rsidP="00832904">
      <w:pPr>
        <w:pStyle w:val="Upute"/>
        <w:numPr>
          <w:ilvl w:val="0"/>
          <w:numId w:val="18"/>
        </w:numPr>
      </w:pPr>
      <w:r w:rsidRPr="00832904">
        <w:t>Sustav ne reagira zbog nedostupnosti.</w:t>
      </w:r>
    </w:p>
    <w:p w14:paraId="30390CA8" w14:textId="0C400197" w:rsidR="00247D3A" w:rsidRDefault="00832904" w:rsidP="00832904">
      <w:pPr>
        <w:pStyle w:val="Upute"/>
        <w:numPr>
          <w:ilvl w:val="0"/>
          <w:numId w:val="18"/>
        </w:numPr>
      </w:pPr>
      <w:r w:rsidRPr="00832904">
        <w:t>Korisnik vidi poruku o nedostupnosti sustava</w:t>
      </w:r>
      <w:r>
        <w:t>.</w:t>
      </w:r>
    </w:p>
    <w:p w14:paraId="17A74BDF" w14:textId="7C516766" w:rsidR="00247D3A" w:rsidRDefault="00832904" w:rsidP="00832904">
      <w:pPr>
        <w:pStyle w:val="Upute"/>
        <w:numPr>
          <w:ilvl w:val="0"/>
          <w:numId w:val="18"/>
        </w:numPr>
      </w:pPr>
      <w:r w:rsidRPr="00832904">
        <w:t>Korisnik može pokušati kasnije ponovno pristupiti</w:t>
      </w:r>
      <w:r w:rsidR="00247D3A">
        <w:t>.</w:t>
      </w:r>
    </w:p>
    <w:p w14:paraId="08165E64" w14:textId="77777777" w:rsidR="00247D3A" w:rsidRDefault="00247D3A" w:rsidP="00247D3A"/>
    <w:p w14:paraId="5D2FD487" w14:textId="77777777" w:rsidR="00247D3A" w:rsidRDefault="00247D3A" w:rsidP="00247D3A">
      <w:pPr>
        <w:pStyle w:val="Heading3"/>
      </w:pPr>
      <w:r>
        <w:t>Poslovna pravila</w:t>
      </w:r>
    </w:p>
    <w:p w14:paraId="0EF933B6" w14:textId="21C50A79" w:rsidR="00247D3A" w:rsidRPr="00033DF3" w:rsidRDefault="00832904" w:rsidP="00247D3A">
      <w:r w:rsidRPr="00832904">
        <w:rPr>
          <w:rFonts w:ascii="Arial" w:hAnsi="Arial"/>
          <w:color w:val="0000FF"/>
          <w:sz w:val="20"/>
        </w:rPr>
        <w:t>Sustav treba imati mehanizme za obavještavanje administratora o nedostupnosti.</w:t>
      </w:r>
    </w:p>
    <w:p w14:paraId="0941797A" w14:textId="77777777" w:rsidR="00247D3A" w:rsidRPr="00D50AF2" w:rsidRDefault="00247D3A" w:rsidP="00247D3A">
      <w:pPr>
        <w:pStyle w:val="Heading3"/>
      </w:pPr>
      <w:r>
        <w:t>Ograničenja i rizici</w:t>
      </w:r>
    </w:p>
    <w:p w14:paraId="2FDE052E" w14:textId="1A96DFEA" w:rsidR="00247D3A" w:rsidRDefault="00832904" w:rsidP="00247D3A">
      <w:pPr>
        <w:rPr>
          <w:rFonts w:ascii="Arial" w:hAnsi="Arial"/>
          <w:color w:val="0000FF"/>
          <w:sz w:val="20"/>
        </w:rPr>
      </w:pPr>
      <w:r w:rsidRPr="00832904">
        <w:rPr>
          <w:rFonts w:ascii="Arial" w:hAnsi="Arial"/>
          <w:color w:val="0000FF"/>
          <w:sz w:val="20"/>
        </w:rPr>
        <w:t>Gubitak pristupa može frustrirati korisnike i utjecati na povjerenje u sustav</w:t>
      </w:r>
      <w:r w:rsidR="00247D3A" w:rsidRPr="00247D3A">
        <w:rPr>
          <w:rFonts w:ascii="Arial" w:hAnsi="Arial"/>
          <w:color w:val="0000FF"/>
          <w:sz w:val="20"/>
        </w:rPr>
        <w:t>.</w:t>
      </w:r>
    </w:p>
    <w:p w14:paraId="5CF6ED87" w14:textId="77777777" w:rsidR="00832904" w:rsidRDefault="00832904" w:rsidP="00247D3A">
      <w:pPr>
        <w:rPr>
          <w:rFonts w:ascii="Arial" w:hAnsi="Arial"/>
          <w:color w:val="0000FF"/>
          <w:sz w:val="20"/>
        </w:rPr>
      </w:pPr>
    </w:p>
    <w:p w14:paraId="0803494F" w14:textId="77777777" w:rsidR="00832904" w:rsidRDefault="00832904" w:rsidP="00247D3A">
      <w:pPr>
        <w:rPr>
          <w:rFonts w:ascii="Arial" w:hAnsi="Arial"/>
          <w:color w:val="0000FF"/>
          <w:sz w:val="20"/>
        </w:rPr>
      </w:pPr>
    </w:p>
    <w:p w14:paraId="477CD14D" w14:textId="77777777" w:rsidR="00832904" w:rsidRDefault="00832904" w:rsidP="00832904">
      <w:pPr>
        <w:pStyle w:val="Heading2"/>
      </w:pPr>
      <w:r>
        <w:t>Ime puta</w:t>
      </w:r>
    </w:p>
    <w:p w14:paraId="1A765B3B" w14:textId="017CE805" w:rsidR="00832904" w:rsidRDefault="00832904" w:rsidP="00832904">
      <w:r w:rsidRPr="00832904">
        <w:rPr>
          <w:rFonts w:ascii="Arial" w:hAnsi="Arial"/>
          <w:color w:val="0000FF"/>
          <w:sz w:val="20"/>
        </w:rPr>
        <w:t xml:space="preserve">Put u slučaju iznimke - </w:t>
      </w:r>
      <w:r w:rsidRPr="00832904">
        <w:rPr>
          <w:rFonts w:ascii="Arial" w:hAnsi="Arial"/>
          <w:color w:val="0000FF"/>
          <w:sz w:val="20"/>
        </w:rPr>
        <w:t>Baza podataka je nedostupna</w:t>
      </w:r>
    </w:p>
    <w:p w14:paraId="4996A6B9" w14:textId="77777777" w:rsidR="00832904" w:rsidRDefault="00832904" w:rsidP="00832904">
      <w:pPr>
        <w:pStyle w:val="Heading3"/>
      </w:pPr>
      <w:r>
        <w:t>Okidač događaja</w:t>
      </w:r>
    </w:p>
    <w:p w14:paraId="3386DB34" w14:textId="2B97420E" w:rsidR="00832904" w:rsidRDefault="00832904" w:rsidP="00832904">
      <w:pPr>
        <w:pStyle w:val="Upute"/>
      </w:pPr>
      <w:r w:rsidRPr="00832904">
        <w:t>Korisnik pokušava prijaviti se dok je baza podataka nedostupna.</w:t>
      </w:r>
    </w:p>
    <w:p w14:paraId="5794251E" w14:textId="77777777" w:rsidR="00832904" w:rsidRDefault="00832904" w:rsidP="00832904">
      <w:pPr>
        <w:pStyle w:val="Heading3"/>
      </w:pPr>
      <w:r>
        <w:t>Osnovi slijed koraka</w:t>
      </w:r>
    </w:p>
    <w:p w14:paraId="6960D7D2" w14:textId="45BA1A28" w:rsidR="00832904" w:rsidRDefault="00832904" w:rsidP="00832904">
      <w:pPr>
        <w:pStyle w:val="Upute"/>
        <w:numPr>
          <w:ilvl w:val="0"/>
          <w:numId w:val="18"/>
        </w:numPr>
      </w:pPr>
      <w:r w:rsidRPr="00832904">
        <w:t>Korisnik unosi korisničko ime i lozinku i klikne na gumb za prijavu</w:t>
      </w:r>
      <w:r w:rsidRPr="00832904">
        <w:t>.</w:t>
      </w:r>
    </w:p>
    <w:p w14:paraId="43449105" w14:textId="12642D76" w:rsidR="00832904" w:rsidRDefault="00832904" w:rsidP="00832904">
      <w:pPr>
        <w:pStyle w:val="Upute"/>
        <w:numPr>
          <w:ilvl w:val="0"/>
          <w:numId w:val="18"/>
        </w:numPr>
      </w:pPr>
      <w:r w:rsidRPr="00832904">
        <w:t>Sustav pokušava pristupiti bazi podataka za provjeru vjerodajnica</w:t>
      </w:r>
      <w:r w:rsidRPr="00832904">
        <w:t>.</w:t>
      </w:r>
    </w:p>
    <w:p w14:paraId="387C3EB7" w14:textId="1EFD1A68" w:rsidR="00832904" w:rsidRDefault="00832904" w:rsidP="00832904">
      <w:pPr>
        <w:pStyle w:val="Upute"/>
        <w:numPr>
          <w:ilvl w:val="0"/>
          <w:numId w:val="18"/>
        </w:numPr>
      </w:pPr>
      <w:r w:rsidRPr="00832904">
        <w:t>Sustav otkriva da je baza podataka nedostupn</w:t>
      </w:r>
      <w:r>
        <w:t>a</w:t>
      </w:r>
      <w:r>
        <w:t>.</w:t>
      </w:r>
    </w:p>
    <w:p w14:paraId="117EBA6A" w14:textId="5B0776C5" w:rsidR="00832904" w:rsidRDefault="00832904" w:rsidP="00832904">
      <w:pPr>
        <w:pStyle w:val="Upute"/>
        <w:numPr>
          <w:ilvl w:val="0"/>
          <w:numId w:val="18"/>
        </w:numPr>
      </w:pPr>
      <w:r w:rsidRPr="00832904">
        <w:t>Sustav prikazuje poruku o tehničkim poteškoćama</w:t>
      </w:r>
      <w:r>
        <w:t>.</w:t>
      </w:r>
    </w:p>
    <w:p w14:paraId="48643ED4" w14:textId="681D1F60" w:rsidR="00832904" w:rsidRDefault="00832904" w:rsidP="00832904">
      <w:pPr>
        <w:pStyle w:val="Upute"/>
        <w:numPr>
          <w:ilvl w:val="0"/>
          <w:numId w:val="18"/>
        </w:numPr>
      </w:pPr>
      <w:r w:rsidRPr="00832904">
        <w:t>Korisnik može pokušati kasnije ponovno prijaviti se.</w:t>
      </w:r>
    </w:p>
    <w:p w14:paraId="45C2365F" w14:textId="77777777" w:rsidR="00832904" w:rsidRDefault="00832904" w:rsidP="00832904"/>
    <w:p w14:paraId="46ACA763" w14:textId="77777777" w:rsidR="00832904" w:rsidRDefault="00832904" w:rsidP="00832904">
      <w:pPr>
        <w:pStyle w:val="Heading3"/>
      </w:pPr>
      <w:r>
        <w:t>Poslovna pravila</w:t>
      </w:r>
    </w:p>
    <w:p w14:paraId="689E68BD" w14:textId="591E606F" w:rsidR="00832904" w:rsidRPr="00033DF3" w:rsidRDefault="00832904" w:rsidP="00832904">
      <w:r w:rsidRPr="00832904">
        <w:rPr>
          <w:rFonts w:ascii="Arial" w:hAnsi="Arial"/>
          <w:color w:val="0000FF"/>
          <w:sz w:val="20"/>
        </w:rPr>
        <w:t>Administrator mora biti obaviješten o problemima s bazom podataka.</w:t>
      </w:r>
    </w:p>
    <w:p w14:paraId="20250A75" w14:textId="77777777" w:rsidR="00832904" w:rsidRPr="00D50AF2" w:rsidRDefault="00832904" w:rsidP="00832904">
      <w:pPr>
        <w:pStyle w:val="Heading3"/>
      </w:pPr>
      <w:r>
        <w:t>Ograničenja i rizici</w:t>
      </w:r>
    </w:p>
    <w:p w14:paraId="480EDE47" w14:textId="490BE246" w:rsidR="00832904" w:rsidRDefault="00832904" w:rsidP="00832904">
      <w:r w:rsidRPr="00832904">
        <w:rPr>
          <w:rFonts w:ascii="Arial" w:hAnsi="Arial"/>
          <w:color w:val="0000FF"/>
          <w:sz w:val="20"/>
        </w:rPr>
        <w:t>Mogućnost gubitka podataka ili potrebe za hitnim intervencijama održavanja</w:t>
      </w:r>
      <w:r w:rsidRPr="00247D3A">
        <w:rPr>
          <w:rFonts w:ascii="Arial" w:hAnsi="Arial"/>
          <w:color w:val="0000FF"/>
          <w:sz w:val="20"/>
        </w:rPr>
        <w:t>.</w:t>
      </w:r>
    </w:p>
    <w:p w14:paraId="01201972" w14:textId="77777777" w:rsidR="00832904" w:rsidRDefault="00832904" w:rsidP="00247D3A"/>
    <w:p w14:paraId="6D667AE8" w14:textId="77777777" w:rsidR="00247D3A" w:rsidRDefault="00247D3A" w:rsidP="00E410E7"/>
    <w:p w14:paraId="6956B014" w14:textId="77777777" w:rsidR="00A06F56" w:rsidRDefault="00A06F56" w:rsidP="00E410E7"/>
    <w:p w14:paraId="3DADDAF0" w14:textId="77777777" w:rsidR="009A2184" w:rsidRPr="00E410E7" w:rsidRDefault="009A2184" w:rsidP="00E410E7"/>
    <w:p w14:paraId="65E2D162" w14:textId="10951B42" w:rsidR="00D50AF2" w:rsidRDefault="00E410E7" w:rsidP="00D50AF2">
      <w:pPr>
        <w:pStyle w:val="Heading1"/>
      </w:pPr>
      <w:r>
        <w:t xml:space="preserve"> Tehničke informacije o slučaju korištenja</w:t>
      </w:r>
    </w:p>
    <w:p w14:paraId="49879490" w14:textId="77777777" w:rsidR="00D50AF2" w:rsidRDefault="00D50AF2" w:rsidP="00D50AF2">
      <w:pPr>
        <w:pStyle w:val="Heading2"/>
      </w:pPr>
      <w:r>
        <w:t>Prioriteti</w:t>
      </w:r>
    </w:p>
    <w:p w14:paraId="518340A4" w14:textId="6F9A4A38" w:rsidR="00E40F3D" w:rsidRDefault="00832904" w:rsidP="00D50AF2">
      <w:r w:rsidRPr="00832904">
        <w:rPr>
          <w:rFonts w:ascii="Arial" w:hAnsi="Arial"/>
          <w:color w:val="0000FF"/>
          <w:sz w:val="20"/>
        </w:rPr>
        <w:t>Visok prioritet zbog sigurnosti i pristupa sustavu.</w:t>
      </w:r>
    </w:p>
    <w:p w14:paraId="3353C565" w14:textId="77777777" w:rsidR="00D50AF2" w:rsidRDefault="00E40F3D" w:rsidP="00D50AF2">
      <w:pPr>
        <w:pStyle w:val="Heading2"/>
      </w:pPr>
      <w:r>
        <w:t>Performanse</w:t>
      </w:r>
    </w:p>
    <w:p w14:paraId="3B6911E6" w14:textId="09F424D0" w:rsidR="00E40F3D" w:rsidRDefault="00832904" w:rsidP="00D50AF2">
      <w:r w:rsidRPr="00832904">
        <w:rPr>
          <w:rFonts w:ascii="Arial" w:hAnsi="Arial"/>
          <w:color w:val="0000FF"/>
          <w:sz w:val="20"/>
        </w:rPr>
        <w:t>Prijava treba biti obrađena u roku od 2 sekunde.</w:t>
      </w:r>
    </w:p>
    <w:p w14:paraId="48E07793" w14:textId="77777777" w:rsidR="00D50AF2" w:rsidRDefault="00D50AF2" w:rsidP="00D50AF2">
      <w:pPr>
        <w:pStyle w:val="Heading2"/>
      </w:pPr>
      <w:r>
        <w:t>Učestalost</w:t>
      </w:r>
    </w:p>
    <w:p w14:paraId="5EBBB71F" w14:textId="54DB8144" w:rsidR="00E40F3D" w:rsidRDefault="00832904" w:rsidP="00D50AF2">
      <w:r w:rsidRPr="00832904">
        <w:rPr>
          <w:rFonts w:ascii="Arial" w:hAnsi="Arial"/>
          <w:color w:val="0000FF"/>
          <w:sz w:val="20"/>
        </w:rPr>
        <w:t>Koristi se svaki put kada korisnik želi pristupiti personaliziranim funkcijama (više puta dnevno).</w:t>
      </w:r>
    </w:p>
    <w:p w14:paraId="626D191F" w14:textId="77777777" w:rsidR="00D50AF2" w:rsidRDefault="00D50AF2" w:rsidP="00D50AF2">
      <w:pPr>
        <w:pStyle w:val="Heading2"/>
      </w:pPr>
      <w:r>
        <w:t>Korisničko sučelje</w:t>
      </w:r>
    </w:p>
    <w:p w14:paraId="034F5C07" w14:textId="3682FC72" w:rsidR="0044401E" w:rsidRDefault="00832904" w:rsidP="00D50AF2">
      <w:r w:rsidRPr="00832904">
        <w:rPr>
          <w:rFonts w:ascii="Arial" w:hAnsi="Arial"/>
          <w:color w:val="0000FF"/>
          <w:sz w:val="20"/>
        </w:rPr>
        <w:t>Jednostavan i intuitivan prijavni obrazac s poljima za korisničko ime, lozinku i gumb za prijavu.</w:t>
      </w:r>
      <w:bookmarkStart w:id="0" w:name="_GoBack"/>
      <w:bookmarkEnd w:id="0"/>
    </w:p>
    <w:p w14:paraId="168A220E" w14:textId="77777777" w:rsidR="0044401E" w:rsidRDefault="0044401E" w:rsidP="00D50AF2"/>
    <w:sectPr w:rsidR="0044401E" w:rsidSect="00DD47F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1083AD" w14:textId="77777777" w:rsidR="003616F5" w:rsidRDefault="003616F5">
      <w:r>
        <w:separator/>
      </w:r>
    </w:p>
    <w:p w14:paraId="19985094" w14:textId="77777777" w:rsidR="003616F5" w:rsidRDefault="003616F5"/>
  </w:endnote>
  <w:endnote w:type="continuationSeparator" w:id="0">
    <w:p w14:paraId="5FCEA932" w14:textId="77777777" w:rsidR="003616F5" w:rsidRDefault="003616F5">
      <w:r>
        <w:continuationSeparator/>
      </w:r>
    </w:p>
    <w:p w14:paraId="163DBC8E" w14:textId="77777777" w:rsidR="003616F5" w:rsidRDefault="003616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9002D" w14:textId="77777777" w:rsidR="00D825EE" w:rsidRDefault="00D825EE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18A707" w14:textId="77777777" w:rsidR="00D825EE" w:rsidRDefault="00D825EE" w:rsidP="00497761">
    <w:pPr>
      <w:pStyle w:val="Footer"/>
      <w:ind w:right="360"/>
    </w:pPr>
  </w:p>
  <w:p w14:paraId="29CC6194" w14:textId="77777777" w:rsidR="00D825EE" w:rsidRDefault="00D825E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80"/>
      <w:gridCol w:w="3081"/>
      <w:gridCol w:w="3081"/>
    </w:tblGrid>
    <w:tr w:rsidR="00DD47F0" w14:paraId="48846D9C" w14:textId="77777777">
      <w:tc>
        <w:tcPr>
          <w:tcW w:w="3080" w:type="dxa"/>
        </w:tcPr>
        <w:p w14:paraId="3D6A3214" w14:textId="77777777" w:rsidR="00DD47F0" w:rsidRDefault="00DD47F0" w:rsidP="00584D65">
          <w:pPr>
            <w:pStyle w:val="Footer"/>
            <w:ind w:right="360"/>
          </w:pPr>
        </w:p>
      </w:tc>
      <w:tc>
        <w:tcPr>
          <w:tcW w:w="3081" w:type="dxa"/>
        </w:tcPr>
        <w:p w14:paraId="2E0FFD4D" w14:textId="77777777" w:rsidR="00DD47F0" w:rsidRDefault="00DD47F0" w:rsidP="00584D65">
          <w:pPr>
            <w:pStyle w:val="Footer"/>
            <w:ind w:right="360"/>
            <w:jc w:val="center"/>
          </w:pPr>
          <w:r>
            <w:sym w:font="Symbol" w:char="F0D3"/>
          </w:r>
          <w:r>
            <w:t>FER-ZP</w:t>
          </w:r>
          <w:r w:rsidR="00667A77">
            <w:t>R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36FC6">
            <w:rPr>
              <w:noProof/>
            </w:rPr>
            <w:t>2024</w:t>
          </w:r>
          <w:r>
            <w:fldChar w:fldCharType="end"/>
          </w:r>
        </w:p>
      </w:tc>
      <w:tc>
        <w:tcPr>
          <w:tcW w:w="3081" w:type="dxa"/>
        </w:tcPr>
        <w:p w14:paraId="36752E77" w14:textId="77777777" w:rsidR="00DD47F0" w:rsidRDefault="00DD47F0" w:rsidP="00584D65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32904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832904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1B6DE678" w14:textId="77777777" w:rsidR="00DD47F0" w:rsidRDefault="00DD47F0" w:rsidP="00DD47F0">
    <w:pPr>
      <w:pStyle w:val="Footer"/>
    </w:pPr>
  </w:p>
  <w:p w14:paraId="622F598A" w14:textId="77777777" w:rsidR="00DD47F0" w:rsidRDefault="00DD47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80"/>
      <w:gridCol w:w="3081"/>
      <w:gridCol w:w="3081"/>
    </w:tblGrid>
    <w:tr w:rsidR="003649D3" w14:paraId="51F32C7A" w14:textId="77777777">
      <w:tc>
        <w:tcPr>
          <w:tcW w:w="3080" w:type="dxa"/>
        </w:tcPr>
        <w:p w14:paraId="7C77189C" w14:textId="77777777" w:rsidR="003649D3" w:rsidRDefault="003649D3" w:rsidP="006D1BA9">
          <w:pPr>
            <w:pStyle w:val="Footer"/>
            <w:ind w:right="360"/>
          </w:pPr>
        </w:p>
      </w:tc>
      <w:tc>
        <w:tcPr>
          <w:tcW w:w="3081" w:type="dxa"/>
        </w:tcPr>
        <w:p w14:paraId="7FF8071D" w14:textId="77777777" w:rsidR="003649D3" w:rsidRDefault="003649D3" w:rsidP="006D1BA9">
          <w:pPr>
            <w:pStyle w:val="Footer"/>
            <w:ind w:right="360"/>
            <w:jc w:val="center"/>
          </w:pPr>
          <w:r>
            <w:sym w:font="Symbol" w:char="F0D3"/>
          </w:r>
          <w:r>
            <w:t xml:space="preserve">FER-ZPM,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36FC6">
            <w:rPr>
              <w:noProof/>
            </w:rPr>
            <w:t>2024</w:t>
          </w:r>
          <w:r>
            <w:fldChar w:fldCharType="end"/>
          </w:r>
        </w:p>
      </w:tc>
      <w:tc>
        <w:tcPr>
          <w:tcW w:w="3081" w:type="dxa"/>
        </w:tcPr>
        <w:p w14:paraId="6935D9D8" w14:textId="77777777" w:rsidR="003649D3" w:rsidRDefault="003649D3" w:rsidP="006D1BA9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D47F0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78FE2B91" w14:textId="77777777" w:rsidR="003649D3" w:rsidRDefault="003649D3" w:rsidP="003649D3">
    <w:pPr>
      <w:pStyle w:val="Footer"/>
    </w:pPr>
  </w:p>
  <w:p w14:paraId="49DA656B" w14:textId="77777777" w:rsidR="003649D3" w:rsidRDefault="003649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C68F36" w14:textId="77777777" w:rsidR="003616F5" w:rsidRDefault="003616F5">
      <w:r>
        <w:separator/>
      </w:r>
    </w:p>
    <w:p w14:paraId="5E70F6E3" w14:textId="77777777" w:rsidR="003616F5" w:rsidRDefault="003616F5"/>
  </w:footnote>
  <w:footnote w:type="continuationSeparator" w:id="0">
    <w:p w14:paraId="0919EEB7" w14:textId="77777777" w:rsidR="003616F5" w:rsidRDefault="003616F5">
      <w:r>
        <w:continuationSeparator/>
      </w:r>
    </w:p>
    <w:p w14:paraId="42E795A8" w14:textId="77777777" w:rsidR="003616F5" w:rsidRDefault="003616F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ED8B6E" w14:textId="77777777" w:rsidR="00DD47F0" w:rsidRDefault="00DD47F0">
    <w:pPr>
      <w:pStyle w:val="Header"/>
    </w:pPr>
    <w:r>
      <w:t>Slučaj korištenja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F4F875" w14:textId="77777777" w:rsidR="003649D3" w:rsidRDefault="003649D3">
    <w:pPr>
      <w:pStyle w:val="Header"/>
    </w:pPr>
    <w:r>
      <w:t>Slučaj korištenja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F3931"/>
    <w:multiLevelType w:val="hybridMultilevel"/>
    <w:tmpl w:val="42D8B3C2"/>
    <w:lvl w:ilvl="0" w:tplc="ACF82AC6">
      <w:start w:val="1"/>
      <w:numFmt w:val="bullet"/>
      <w:pStyle w:val="Natuknice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B713DD"/>
    <w:multiLevelType w:val="singleLevel"/>
    <w:tmpl w:val="6FA6BCD8"/>
    <w:lvl w:ilvl="0">
      <w:start w:val="1"/>
      <w:numFmt w:val="decimal"/>
      <w:pStyle w:val="Nabrajanje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2" w15:restartNumberingAfterBreak="0">
    <w:nsid w:val="08C23719"/>
    <w:multiLevelType w:val="hybridMultilevel"/>
    <w:tmpl w:val="2D9C1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837C4"/>
    <w:multiLevelType w:val="hybridMultilevel"/>
    <w:tmpl w:val="5434B58C"/>
    <w:lvl w:ilvl="0" w:tplc="B05A1022">
      <w:start w:val="1"/>
      <w:numFmt w:val="bullet"/>
      <w:pStyle w:val="Naglasak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E5124"/>
    <w:multiLevelType w:val="hybridMultilevel"/>
    <w:tmpl w:val="5232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3445B"/>
    <w:multiLevelType w:val="singleLevel"/>
    <w:tmpl w:val="BF1AE6A0"/>
    <w:lvl w:ilvl="0">
      <w:start w:val="1"/>
      <w:numFmt w:val="lowerLetter"/>
      <w:pStyle w:val="Abc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6FE1FA3"/>
    <w:multiLevelType w:val="hybridMultilevel"/>
    <w:tmpl w:val="D02824DE"/>
    <w:lvl w:ilvl="0" w:tplc="041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DBD709B"/>
    <w:multiLevelType w:val="multilevel"/>
    <w:tmpl w:val="8630835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3A0E6566"/>
    <w:multiLevelType w:val="singleLevel"/>
    <w:tmpl w:val="EF8C85FA"/>
    <w:lvl w:ilvl="0">
      <w:start w:val="1"/>
      <w:numFmt w:val="bullet"/>
      <w:pStyle w:val="Zrn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416B642A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4B86068F"/>
    <w:multiLevelType w:val="multilevel"/>
    <w:tmpl w:val="426C8F7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Natuknice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B9061B6"/>
    <w:multiLevelType w:val="hybridMultilevel"/>
    <w:tmpl w:val="C2CEC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9308F"/>
    <w:multiLevelType w:val="hybridMultilevel"/>
    <w:tmpl w:val="394EF594"/>
    <w:lvl w:ilvl="0" w:tplc="041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38352FD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68717576"/>
    <w:multiLevelType w:val="singleLevel"/>
    <w:tmpl w:val="31F86AE6"/>
    <w:lvl w:ilvl="0">
      <w:start w:val="1"/>
      <w:numFmt w:val="bullet"/>
      <w:pStyle w:val="Slijedi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C414C3F"/>
    <w:multiLevelType w:val="hybridMultilevel"/>
    <w:tmpl w:val="79F2B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A789B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7968586B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0"/>
  </w:num>
  <w:num w:numId="9">
    <w:abstractNumId w:val="6"/>
  </w:num>
  <w:num w:numId="10">
    <w:abstractNumId w:val="12"/>
  </w:num>
  <w:num w:numId="11">
    <w:abstractNumId w:val="17"/>
  </w:num>
  <w:num w:numId="12">
    <w:abstractNumId w:val="9"/>
  </w:num>
  <w:num w:numId="13">
    <w:abstractNumId w:val="16"/>
  </w:num>
  <w:num w:numId="14">
    <w:abstractNumId w:val="13"/>
  </w:num>
  <w:num w:numId="15">
    <w:abstractNumId w:val="2"/>
  </w:num>
  <w:num w:numId="16">
    <w:abstractNumId w:val="4"/>
  </w:num>
  <w:num w:numId="17">
    <w:abstractNumId w:val="1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84"/>
  <w:drawingGridHorizontalSpacing w:val="120"/>
  <w:drawingGridVerticalSpacing w:val="74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A7306"/>
    <w:rsid w:val="00002C5B"/>
    <w:rsid w:val="00003F0B"/>
    <w:rsid w:val="0001292D"/>
    <w:rsid w:val="000138A4"/>
    <w:rsid w:val="00014D28"/>
    <w:rsid w:val="00017FC8"/>
    <w:rsid w:val="00026467"/>
    <w:rsid w:val="000315F9"/>
    <w:rsid w:val="00033DF3"/>
    <w:rsid w:val="00034273"/>
    <w:rsid w:val="00035AC0"/>
    <w:rsid w:val="00037F90"/>
    <w:rsid w:val="000404F4"/>
    <w:rsid w:val="00045363"/>
    <w:rsid w:val="00045DB9"/>
    <w:rsid w:val="0005059B"/>
    <w:rsid w:val="000523C9"/>
    <w:rsid w:val="00052FC6"/>
    <w:rsid w:val="00054577"/>
    <w:rsid w:val="00054BB2"/>
    <w:rsid w:val="00056D78"/>
    <w:rsid w:val="00063FB7"/>
    <w:rsid w:val="00065D5E"/>
    <w:rsid w:val="00066B4C"/>
    <w:rsid w:val="00070C09"/>
    <w:rsid w:val="00075F7A"/>
    <w:rsid w:val="000776DD"/>
    <w:rsid w:val="000834EC"/>
    <w:rsid w:val="000837D3"/>
    <w:rsid w:val="00084EF6"/>
    <w:rsid w:val="0009583F"/>
    <w:rsid w:val="0009634E"/>
    <w:rsid w:val="000A6CE2"/>
    <w:rsid w:val="000A6D55"/>
    <w:rsid w:val="000B02CA"/>
    <w:rsid w:val="000B2032"/>
    <w:rsid w:val="000B7FC8"/>
    <w:rsid w:val="000C2466"/>
    <w:rsid w:val="000D2D20"/>
    <w:rsid w:val="000D32F5"/>
    <w:rsid w:val="000D36A7"/>
    <w:rsid w:val="000D5413"/>
    <w:rsid w:val="000D7F6E"/>
    <w:rsid w:val="000E1CAF"/>
    <w:rsid w:val="000E4CAE"/>
    <w:rsid w:val="000E4FE9"/>
    <w:rsid w:val="000E609B"/>
    <w:rsid w:val="000E611C"/>
    <w:rsid w:val="000F2356"/>
    <w:rsid w:val="000F6EF8"/>
    <w:rsid w:val="00101DF7"/>
    <w:rsid w:val="001053D0"/>
    <w:rsid w:val="00105A77"/>
    <w:rsid w:val="00114A11"/>
    <w:rsid w:val="00114FF2"/>
    <w:rsid w:val="00121855"/>
    <w:rsid w:val="00122067"/>
    <w:rsid w:val="0012221B"/>
    <w:rsid w:val="0012582B"/>
    <w:rsid w:val="001260D9"/>
    <w:rsid w:val="00143DAD"/>
    <w:rsid w:val="00145D2E"/>
    <w:rsid w:val="00147429"/>
    <w:rsid w:val="0014752D"/>
    <w:rsid w:val="00150E1B"/>
    <w:rsid w:val="00152D31"/>
    <w:rsid w:val="0015407A"/>
    <w:rsid w:val="00155EC6"/>
    <w:rsid w:val="00163CF3"/>
    <w:rsid w:val="00164C72"/>
    <w:rsid w:val="00166200"/>
    <w:rsid w:val="001666B1"/>
    <w:rsid w:val="00174CB8"/>
    <w:rsid w:val="00182A3C"/>
    <w:rsid w:val="0018339D"/>
    <w:rsid w:val="00186E8B"/>
    <w:rsid w:val="001872AB"/>
    <w:rsid w:val="00187458"/>
    <w:rsid w:val="0019498A"/>
    <w:rsid w:val="001A0538"/>
    <w:rsid w:val="001A0711"/>
    <w:rsid w:val="001A0E3F"/>
    <w:rsid w:val="001A13F9"/>
    <w:rsid w:val="001B4C3C"/>
    <w:rsid w:val="001B7830"/>
    <w:rsid w:val="001C2131"/>
    <w:rsid w:val="001C23D7"/>
    <w:rsid w:val="001C7884"/>
    <w:rsid w:val="001D0CB4"/>
    <w:rsid w:val="001D16E0"/>
    <w:rsid w:val="001D185F"/>
    <w:rsid w:val="001D192F"/>
    <w:rsid w:val="001D3139"/>
    <w:rsid w:val="001D6264"/>
    <w:rsid w:val="001D6717"/>
    <w:rsid w:val="001E0A00"/>
    <w:rsid w:val="001E1DDF"/>
    <w:rsid w:val="001E3D0A"/>
    <w:rsid w:val="001E3D1C"/>
    <w:rsid w:val="001E3DFA"/>
    <w:rsid w:val="001E6F7F"/>
    <w:rsid w:val="001F1676"/>
    <w:rsid w:val="001F1742"/>
    <w:rsid w:val="001F1775"/>
    <w:rsid w:val="001F3DF8"/>
    <w:rsid w:val="001F7BC1"/>
    <w:rsid w:val="001F7F70"/>
    <w:rsid w:val="0020011F"/>
    <w:rsid w:val="002050CF"/>
    <w:rsid w:val="002069C0"/>
    <w:rsid w:val="002238FD"/>
    <w:rsid w:val="00223ADF"/>
    <w:rsid w:val="002275EA"/>
    <w:rsid w:val="0023054B"/>
    <w:rsid w:val="00230DA7"/>
    <w:rsid w:val="00231F4B"/>
    <w:rsid w:val="002320EC"/>
    <w:rsid w:val="00236B53"/>
    <w:rsid w:val="0023740A"/>
    <w:rsid w:val="0024012C"/>
    <w:rsid w:val="0024253F"/>
    <w:rsid w:val="00247D3A"/>
    <w:rsid w:val="00250708"/>
    <w:rsid w:val="002535E6"/>
    <w:rsid w:val="0027255D"/>
    <w:rsid w:val="0027643C"/>
    <w:rsid w:val="0028121C"/>
    <w:rsid w:val="00281D31"/>
    <w:rsid w:val="00281FE7"/>
    <w:rsid w:val="00285FD7"/>
    <w:rsid w:val="002863C3"/>
    <w:rsid w:val="002864C0"/>
    <w:rsid w:val="002A060C"/>
    <w:rsid w:val="002A1E4D"/>
    <w:rsid w:val="002A1F25"/>
    <w:rsid w:val="002A518A"/>
    <w:rsid w:val="002A70E5"/>
    <w:rsid w:val="002A7D2E"/>
    <w:rsid w:val="002B03BE"/>
    <w:rsid w:val="002B5F2A"/>
    <w:rsid w:val="002C493C"/>
    <w:rsid w:val="002C540A"/>
    <w:rsid w:val="002D3403"/>
    <w:rsid w:val="002D7373"/>
    <w:rsid w:val="002E1057"/>
    <w:rsid w:val="002E4A9F"/>
    <w:rsid w:val="002E7404"/>
    <w:rsid w:val="002F17E1"/>
    <w:rsid w:val="002F18F6"/>
    <w:rsid w:val="002F7613"/>
    <w:rsid w:val="00300D75"/>
    <w:rsid w:val="00302C34"/>
    <w:rsid w:val="003059B8"/>
    <w:rsid w:val="00316AE4"/>
    <w:rsid w:val="0031788A"/>
    <w:rsid w:val="00321B30"/>
    <w:rsid w:val="0032435B"/>
    <w:rsid w:val="003256EC"/>
    <w:rsid w:val="00325743"/>
    <w:rsid w:val="00325D4C"/>
    <w:rsid w:val="0032730F"/>
    <w:rsid w:val="00332735"/>
    <w:rsid w:val="003327AF"/>
    <w:rsid w:val="00337803"/>
    <w:rsid w:val="00340E98"/>
    <w:rsid w:val="00344D04"/>
    <w:rsid w:val="0034713A"/>
    <w:rsid w:val="0035692E"/>
    <w:rsid w:val="003604C8"/>
    <w:rsid w:val="003616F5"/>
    <w:rsid w:val="003626B2"/>
    <w:rsid w:val="00363089"/>
    <w:rsid w:val="003649D3"/>
    <w:rsid w:val="0037265A"/>
    <w:rsid w:val="00374028"/>
    <w:rsid w:val="00375A8F"/>
    <w:rsid w:val="00381294"/>
    <w:rsid w:val="0038384F"/>
    <w:rsid w:val="00384A7E"/>
    <w:rsid w:val="0038572E"/>
    <w:rsid w:val="00385A79"/>
    <w:rsid w:val="00385B2C"/>
    <w:rsid w:val="00387814"/>
    <w:rsid w:val="0039300F"/>
    <w:rsid w:val="00393D8C"/>
    <w:rsid w:val="003960F9"/>
    <w:rsid w:val="003A2023"/>
    <w:rsid w:val="003A26D5"/>
    <w:rsid w:val="003A42AF"/>
    <w:rsid w:val="003A4B88"/>
    <w:rsid w:val="003A5A49"/>
    <w:rsid w:val="003B13A4"/>
    <w:rsid w:val="003B2C59"/>
    <w:rsid w:val="003B52BF"/>
    <w:rsid w:val="003B540C"/>
    <w:rsid w:val="003B60A3"/>
    <w:rsid w:val="003C44E3"/>
    <w:rsid w:val="003C7090"/>
    <w:rsid w:val="003C79C4"/>
    <w:rsid w:val="003D20EA"/>
    <w:rsid w:val="003D55B9"/>
    <w:rsid w:val="003D66E0"/>
    <w:rsid w:val="003E3CA1"/>
    <w:rsid w:val="003E6D88"/>
    <w:rsid w:val="003E7E7D"/>
    <w:rsid w:val="003F1749"/>
    <w:rsid w:val="003F471E"/>
    <w:rsid w:val="003F6877"/>
    <w:rsid w:val="004008E4"/>
    <w:rsid w:val="00402038"/>
    <w:rsid w:val="0040219D"/>
    <w:rsid w:val="004041B9"/>
    <w:rsid w:val="004119AC"/>
    <w:rsid w:val="00411A69"/>
    <w:rsid w:val="00414967"/>
    <w:rsid w:val="00421423"/>
    <w:rsid w:val="004253F1"/>
    <w:rsid w:val="00425B96"/>
    <w:rsid w:val="0043623E"/>
    <w:rsid w:val="004365AD"/>
    <w:rsid w:val="0044401E"/>
    <w:rsid w:val="00444383"/>
    <w:rsid w:val="00445488"/>
    <w:rsid w:val="00450219"/>
    <w:rsid w:val="00455987"/>
    <w:rsid w:val="00460214"/>
    <w:rsid w:val="00463CC2"/>
    <w:rsid w:val="00464168"/>
    <w:rsid w:val="004644E6"/>
    <w:rsid w:val="004651A3"/>
    <w:rsid w:val="00466ABD"/>
    <w:rsid w:val="004918A6"/>
    <w:rsid w:val="0049461F"/>
    <w:rsid w:val="00495A1C"/>
    <w:rsid w:val="00495D0E"/>
    <w:rsid w:val="00497761"/>
    <w:rsid w:val="004A1E38"/>
    <w:rsid w:val="004A2E2F"/>
    <w:rsid w:val="004B1FDD"/>
    <w:rsid w:val="004B26DB"/>
    <w:rsid w:val="004B7F19"/>
    <w:rsid w:val="004C61DE"/>
    <w:rsid w:val="004D394D"/>
    <w:rsid w:val="004E07F7"/>
    <w:rsid w:val="004E5A26"/>
    <w:rsid w:val="004E6837"/>
    <w:rsid w:val="004E7238"/>
    <w:rsid w:val="004E73EB"/>
    <w:rsid w:val="004E79BE"/>
    <w:rsid w:val="004E79C5"/>
    <w:rsid w:val="004F1B49"/>
    <w:rsid w:val="004F1F37"/>
    <w:rsid w:val="004F46DC"/>
    <w:rsid w:val="004F51B3"/>
    <w:rsid w:val="004F5493"/>
    <w:rsid w:val="004F7B61"/>
    <w:rsid w:val="00500ADB"/>
    <w:rsid w:val="005048AC"/>
    <w:rsid w:val="00505107"/>
    <w:rsid w:val="00507873"/>
    <w:rsid w:val="00514D0B"/>
    <w:rsid w:val="005173D1"/>
    <w:rsid w:val="00521A35"/>
    <w:rsid w:val="00532940"/>
    <w:rsid w:val="00534EDD"/>
    <w:rsid w:val="00535861"/>
    <w:rsid w:val="005359B3"/>
    <w:rsid w:val="00536A8F"/>
    <w:rsid w:val="0053745B"/>
    <w:rsid w:val="0054058F"/>
    <w:rsid w:val="00544866"/>
    <w:rsid w:val="0054488F"/>
    <w:rsid w:val="00546F99"/>
    <w:rsid w:val="00550C58"/>
    <w:rsid w:val="0055525D"/>
    <w:rsid w:val="00556F40"/>
    <w:rsid w:val="00563A7F"/>
    <w:rsid w:val="00565D22"/>
    <w:rsid w:val="00577A57"/>
    <w:rsid w:val="00582254"/>
    <w:rsid w:val="00582DE2"/>
    <w:rsid w:val="005849FB"/>
    <w:rsid w:val="00584D65"/>
    <w:rsid w:val="00584F65"/>
    <w:rsid w:val="00587335"/>
    <w:rsid w:val="005968BA"/>
    <w:rsid w:val="005B0024"/>
    <w:rsid w:val="005B044B"/>
    <w:rsid w:val="005B1C3B"/>
    <w:rsid w:val="005B2259"/>
    <w:rsid w:val="005C381B"/>
    <w:rsid w:val="005D48FF"/>
    <w:rsid w:val="005D6AAE"/>
    <w:rsid w:val="005E1211"/>
    <w:rsid w:val="005E5AB7"/>
    <w:rsid w:val="005E6A3E"/>
    <w:rsid w:val="005F3113"/>
    <w:rsid w:val="00601DA1"/>
    <w:rsid w:val="00603F53"/>
    <w:rsid w:val="00606CE5"/>
    <w:rsid w:val="006127BA"/>
    <w:rsid w:val="00612A14"/>
    <w:rsid w:val="0061423B"/>
    <w:rsid w:val="006159AD"/>
    <w:rsid w:val="00621F76"/>
    <w:rsid w:val="006226A1"/>
    <w:rsid w:val="00625020"/>
    <w:rsid w:val="00626524"/>
    <w:rsid w:val="00626F44"/>
    <w:rsid w:val="00626F9F"/>
    <w:rsid w:val="0062768A"/>
    <w:rsid w:val="00630C2A"/>
    <w:rsid w:val="00632A8B"/>
    <w:rsid w:val="0063726A"/>
    <w:rsid w:val="00637345"/>
    <w:rsid w:val="00637ECA"/>
    <w:rsid w:val="00645F1F"/>
    <w:rsid w:val="00646AEA"/>
    <w:rsid w:val="00647D85"/>
    <w:rsid w:val="00651851"/>
    <w:rsid w:val="00652E8B"/>
    <w:rsid w:val="006546AB"/>
    <w:rsid w:val="006614AD"/>
    <w:rsid w:val="00667A77"/>
    <w:rsid w:val="00670743"/>
    <w:rsid w:val="00671C35"/>
    <w:rsid w:val="00671DEE"/>
    <w:rsid w:val="00674EA6"/>
    <w:rsid w:val="00675082"/>
    <w:rsid w:val="00675978"/>
    <w:rsid w:val="006773AD"/>
    <w:rsid w:val="006832AA"/>
    <w:rsid w:val="00685254"/>
    <w:rsid w:val="0068691C"/>
    <w:rsid w:val="00691CA4"/>
    <w:rsid w:val="00692CE5"/>
    <w:rsid w:val="00697254"/>
    <w:rsid w:val="00697585"/>
    <w:rsid w:val="006A2CD3"/>
    <w:rsid w:val="006A4C6D"/>
    <w:rsid w:val="006A69FD"/>
    <w:rsid w:val="006A7306"/>
    <w:rsid w:val="006B5012"/>
    <w:rsid w:val="006B5276"/>
    <w:rsid w:val="006B6ECF"/>
    <w:rsid w:val="006C24B2"/>
    <w:rsid w:val="006C6001"/>
    <w:rsid w:val="006C6928"/>
    <w:rsid w:val="006D1BA9"/>
    <w:rsid w:val="006E02D6"/>
    <w:rsid w:val="006E0E17"/>
    <w:rsid w:val="006E3BDA"/>
    <w:rsid w:val="006E5111"/>
    <w:rsid w:val="006F0196"/>
    <w:rsid w:val="006F3159"/>
    <w:rsid w:val="006F48AF"/>
    <w:rsid w:val="006F49B8"/>
    <w:rsid w:val="0070159C"/>
    <w:rsid w:val="007016A5"/>
    <w:rsid w:val="007033FD"/>
    <w:rsid w:val="00705A34"/>
    <w:rsid w:val="00711E01"/>
    <w:rsid w:val="00713FF8"/>
    <w:rsid w:val="0071436B"/>
    <w:rsid w:val="007152A9"/>
    <w:rsid w:val="00720C49"/>
    <w:rsid w:val="00723A60"/>
    <w:rsid w:val="0072542C"/>
    <w:rsid w:val="00730397"/>
    <w:rsid w:val="007366A1"/>
    <w:rsid w:val="0074008F"/>
    <w:rsid w:val="0074278E"/>
    <w:rsid w:val="00742801"/>
    <w:rsid w:val="0074696A"/>
    <w:rsid w:val="0075014F"/>
    <w:rsid w:val="00750FD0"/>
    <w:rsid w:val="00755103"/>
    <w:rsid w:val="00756A37"/>
    <w:rsid w:val="00760822"/>
    <w:rsid w:val="0076346E"/>
    <w:rsid w:val="00764CFC"/>
    <w:rsid w:val="00765B36"/>
    <w:rsid w:val="00767D49"/>
    <w:rsid w:val="00775968"/>
    <w:rsid w:val="00776BC5"/>
    <w:rsid w:val="00782A20"/>
    <w:rsid w:val="007A1DBF"/>
    <w:rsid w:val="007A2A87"/>
    <w:rsid w:val="007A4CE3"/>
    <w:rsid w:val="007A70F1"/>
    <w:rsid w:val="007A74F6"/>
    <w:rsid w:val="007B1912"/>
    <w:rsid w:val="007B300B"/>
    <w:rsid w:val="007B3713"/>
    <w:rsid w:val="007B678D"/>
    <w:rsid w:val="007B6EA4"/>
    <w:rsid w:val="007C2A10"/>
    <w:rsid w:val="007D0FB8"/>
    <w:rsid w:val="007D2D6A"/>
    <w:rsid w:val="007D2DE0"/>
    <w:rsid w:val="007D34A8"/>
    <w:rsid w:val="007D42F6"/>
    <w:rsid w:val="007D5537"/>
    <w:rsid w:val="007E3AA7"/>
    <w:rsid w:val="007E6DE0"/>
    <w:rsid w:val="007F0B3B"/>
    <w:rsid w:val="007F0FD2"/>
    <w:rsid w:val="007F2DD8"/>
    <w:rsid w:val="007F50D2"/>
    <w:rsid w:val="007F5C2E"/>
    <w:rsid w:val="007F6528"/>
    <w:rsid w:val="008053AE"/>
    <w:rsid w:val="00806FF8"/>
    <w:rsid w:val="008118B9"/>
    <w:rsid w:val="00812982"/>
    <w:rsid w:val="0081322A"/>
    <w:rsid w:val="0082123C"/>
    <w:rsid w:val="008218AB"/>
    <w:rsid w:val="00822887"/>
    <w:rsid w:val="00832904"/>
    <w:rsid w:val="00841A41"/>
    <w:rsid w:val="00846C94"/>
    <w:rsid w:val="00847440"/>
    <w:rsid w:val="008552F6"/>
    <w:rsid w:val="0085671E"/>
    <w:rsid w:val="00861E04"/>
    <w:rsid w:val="00865616"/>
    <w:rsid w:val="0086655E"/>
    <w:rsid w:val="00874376"/>
    <w:rsid w:val="00875F89"/>
    <w:rsid w:val="00880B27"/>
    <w:rsid w:val="00881B3F"/>
    <w:rsid w:val="008825C8"/>
    <w:rsid w:val="00884B8B"/>
    <w:rsid w:val="00886E3B"/>
    <w:rsid w:val="008871F3"/>
    <w:rsid w:val="008877AC"/>
    <w:rsid w:val="008921AD"/>
    <w:rsid w:val="008A0D9A"/>
    <w:rsid w:val="008A1433"/>
    <w:rsid w:val="008A19A7"/>
    <w:rsid w:val="008A5846"/>
    <w:rsid w:val="008A6B61"/>
    <w:rsid w:val="008B09EE"/>
    <w:rsid w:val="008B238E"/>
    <w:rsid w:val="008B2B5F"/>
    <w:rsid w:val="008B32C8"/>
    <w:rsid w:val="008B59EB"/>
    <w:rsid w:val="008C6159"/>
    <w:rsid w:val="008C658B"/>
    <w:rsid w:val="008D035B"/>
    <w:rsid w:val="008D3E6D"/>
    <w:rsid w:val="008D53C4"/>
    <w:rsid w:val="008D5E1D"/>
    <w:rsid w:val="008D6DF3"/>
    <w:rsid w:val="008E25B1"/>
    <w:rsid w:val="008E2819"/>
    <w:rsid w:val="008E2974"/>
    <w:rsid w:val="008E3800"/>
    <w:rsid w:val="008E391C"/>
    <w:rsid w:val="008E3D49"/>
    <w:rsid w:val="008E503B"/>
    <w:rsid w:val="008E5A4B"/>
    <w:rsid w:val="008E6513"/>
    <w:rsid w:val="008E6580"/>
    <w:rsid w:val="008E7E94"/>
    <w:rsid w:val="008F07E0"/>
    <w:rsid w:val="008F39E8"/>
    <w:rsid w:val="00901A46"/>
    <w:rsid w:val="00906413"/>
    <w:rsid w:val="00911CEC"/>
    <w:rsid w:val="0091377B"/>
    <w:rsid w:val="00921156"/>
    <w:rsid w:val="00921D2D"/>
    <w:rsid w:val="0092475E"/>
    <w:rsid w:val="00924F83"/>
    <w:rsid w:val="00925119"/>
    <w:rsid w:val="00926BFC"/>
    <w:rsid w:val="00930DDF"/>
    <w:rsid w:val="00930FA0"/>
    <w:rsid w:val="0093258D"/>
    <w:rsid w:val="009414EE"/>
    <w:rsid w:val="009427BE"/>
    <w:rsid w:val="00955D55"/>
    <w:rsid w:val="00960010"/>
    <w:rsid w:val="0096015C"/>
    <w:rsid w:val="00961619"/>
    <w:rsid w:val="009621CB"/>
    <w:rsid w:val="00964732"/>
    <w:rsid w:val="0096612C"/>
    <w:rsid w:val="00967F41"/>
    <w:rsid w:val="00987D41"/>
    <w:rsid w:val="00991A2D"/>
    <w:rsid w:val="00995308"/>
    <w:rsid w:val="009A1306"/>
    <w:rsid w:val="009A1E05"/>
    <w:rsid w:val="009A2184"/>
    <w:rsid w:val="009A3D3F"/>
    <w:rsid w:val="009A4D88"/>
    <w:rsid w:val="009A501D"/>
    <w:rsid w:val="009A56A4"/>
    <w:rsid w:val="009A7268"/>
    <w:rsid w:val="009B0019"/>
    <w:rsid w:val="009B054B"/>
    <w:rsid w:val="009B4F4A"/>
    <w:rsid w:val="009C324E"/>
    <w:rsid w:val="009C4792"/>
    <w:rsid w:val="009C5D8F"/>
    <w:rsid w:val="009C7BEE"/>
    <w:rsid w:val="009D351F"/>
    <w:rsid w:val="009D50D5"/>
    <w:rsid w:val="009D6306"/>
    <w:rsid w:val="009D71FE"/>
    <w:rsid w:val="009E1132"/>
    <w:rsid w:val="009E53B9"/>
    <w:rsid w:val="009E6841"/>
    <w:rsid w:val="009E7096"/>
    <w:rsid w:val="009F1AD9"/>
    <w:rsid w:val="009F6819"/>
    <w:rsid w:val="009F7269"/>
    <w:rsid w:val="009F7611"/>
    <w:rsid w:val="00A00201"/>
    <w:rsid w:val="00A002F7"/>
    <w:rsid w:val="00A03E5B"/>
    <w:rsid w:val="00A06F56"/>
    <w:rsid w:val="00A07D55"/>
    <w:rsid w:val="00A1058B"/>
    <w:rsid w:val="00A108F8"/>
    <w:rsid w:val="00A1145F"/>
    <w:rsid w:val="00A14215"/>
    <w:rsid w:val="00A147C0"/>
    <w:rsid w:val="00A17C41"/>
    <w:rsid w:val="00A20D0B"/>
    <w:rsid w:val="00A22BA0"/>
    <w:rsid w:val="00A313CE"/>
    <w:rsid w:val="00A31D05"/>
    <w:rsid w:val="00A328EE"/>
    <w:rsid w:val="00A345CB"/>
    <w:rsid w:val="00A35FE3"/>
    <w:rsid w:val="00A47B66"/>
    <w:rsid w:val="00A50A68"/>
    <w:rsid w:val="00A54A62"/>
    <w:rsid w:val="00A55486"/>
    <w:rsid w:val="00A560EF"/>
    <w:rsid w:val="00A57E65"/>
    <w:rsid w:val="00A60CAF"/>
    <w:rsid w:val="00A63223"/>
    <w:rsid w:val="00A66529"/>
    <w:rsid w:val="00A72C80"/>
    <w:rsid w:val="00A82173"/>
    <w:rsid w:val="00A82D6C"/>
    <w:rsid w:val="00A84F5D"/>
    <w:rsid w:val="00A90B4D"/>
    <w:rsid w:val="00A945DC"/>
    <w:rsid w:val="00A960E4"/>
    <w:rsid w:val="00A97C77"/>
    <w:rsid w:val="00AB079C"/>
    <w:rsid w:val="00AB1CC1"/>
    <w:rsid w:val="00AB33D1"/>
    <w:rsid w:val="00AB6BE9"/>
    <w:rsid w:val="00AC3F3B"/>
    <w:rsid w:val="00AC5110"/>
    <w:rsid w:val="00AD5CAC"/>
    <w:rsid w:val="00AE2609"/>
    <w:rsid w:val="00AE4E34"/>
    <w:rsid w:val="00AE6F12"/>
    <w:rsid w:val="00AF54B4"/>
    <w:rsid w:val="00B0231A"/>
    <w:rsid w:val="00B0692D"/>
    <w:rsid w:val="00B10A8F"/>
    <w:rsid w:val="00B20CF3"/>
    <w:rsid w:val="00B23E07"/>
    <w:rsid w:val="00B26315"/>
    <w:rsid w:val="00B26C46"/>
    <w:rsid w:val="00B33721"/>
    <w:rsid w:val="00B41563"/>
    <w:rsid w:val="00B4736D"/>
    <w:rsid w:val="00B50A13"/>
    <w:rsid w:val="00B50A93"/>
    <w:rsid w:val="00B50B41"/>
    <w:rsid w:val="00B53D46"/>
    <w:rsid w:val="00B54F75"/>
    <w:rsid w:val="00B551CA"/>
    <w:rsid w:val="00B560DF"/>
    <w:rsid w:val="00B561DA"/>
    <w:rsid w:val="00B61F07"/>
    <w:rsid w:val="00B63663"/>
    <w:rsid w:val="00B66442"/>
    <w:rsid w:val="00B67D7E"/>
    <w:rsid w:val="00B70E57"/>
    <w:rsid w:val="00B72EAE"/>
    <w:rsid w:val="00B7326A"/>
    <w:rsid w:val="00B74B2F"/>
    <w:rsid w:val="00B751F5"/>
    <w:rsid w:val="00B76B74"/>
    <w:rsid w:val="00B80CA5"/>
    <w:rsid w:val="00B83641"/>
    <w:rsid w:val="00B8482A"/>
    <w:rsid w:val="00B8732A"/>
    <w:rsid w:val="00B95A8C"/>
    <w:rsid w:val="00BA12D7"/>
    <w:rsid w:val="00BA54CE"/>
    <w:rsid w:val="00BA69E2"/>
    <w:rsid w:val="00BA7EA6"/>
    <w:rsid w:val="00BB1CCD"/>
    <w:rsid w:val="00BB432A"/>
    <w:rsid w:val="00BB658A"/>
    <w:rsid w:val="00BC2137"/>
    <w:rsid w:val="00BC34D3"/>
    <w:rsid w:val="00BC4EB7"/>
    <w:rsid w:val="00BC501D"/>
    <w:rsid w:val="00BD50AE"/>
    <w:rsid w:val="00BD63C0"/>
    <w:rsid w:val="00BE0B9B"/>
    <w:rsid w:val="00BE2CC3"/>
    <w:rsid w:val="00BE5F5F"/>
    <w:rsid w:val="00BF3D3C"/>
    <w:rsid w:val="00BF7AF3"/>
    <w:rsid w:val="00C012BD"/>
    <w:rsid w:val="00C037B6"/>
    <w:rsid w:val="00C05A6E"/>
    <w:rsid w:val="00C05AD9"/>
    <w:rsid w:val="00C06D7F"/>
    <w:rsid w:val="00C12F45"/>
    <w:rsid w:val="00C140E2"/>
    <w:rsid w:val="00C164B7"/>
    <w:rsid w:val="00C20BFA"/>
    <w:rsid w:val="00C22943"/>
    <w:rsid w:val="00C25EB8"/>
    <w:rsid w:val="00C260DE"/>
    <w:rsid w:val="00C26A78"/>
    <w:rsid w:val="00C3352C"/>
    <w:rsid w:val="00C344D9"/>
    <w:rsid w:val="00C35A8B"/>
    <w:rsid w:val="00C372B4"/>
    <w:rsid w:val="00C40563"/>
    <w:rsid w:val="00C43B6F"/>
    <w:rsid w:val="00C4479D"/>
    <w:rsid w:val="00C4532F"/>
    <w:rsid w:val="00C456C4"/>
    <w:rsid w:val="00C46062"/>
    <w:rsid w:val="00C46B43"/>
    <w:rsid w:val="00C514A7"/>
    <w:rsid w:val="00C53544"/>
    <w:rsid w:val="00C57A1D"/>
    <w:rsid w:val="00C6227A"/>
    <w:rsid w:val="00C64621"/>
    <w:rsid w:val="00C646F4"/>
    <w:rsid w:val="00C65CE2"/>
    <w:rsid w:val="00C71CC9"/>
    <w:rsid w:val="00C7722C"/>
    <w:rsid w:val="00C77B6D"/>
    <w:rsid w:val="00C84424"/>
    <w:rsid w:val="00C8538F"/>
    <w:rsid w:val="00C90135"/>
    <w:rsid w:val="00C93209"/>
    <w:rsid w:val="00C942A9"/>
    <w:rsid w:val="00C954A3"/>
    <w:rsid w:val="00C97800"/>
    <w:rsid w:val="00CA2916"/>
    <w:rsid w:val="00CA2A9D"/>
    <w:rsid w:val="00CA3D20"/>
    <w:rsid w:val="00CB14F2"/>
    <w:rsid w:val="00CB20A0"/>
    <w:rsid w:val="00CB47C3"/>
    <w:rsid w:val="00CB6620"/>
    <w:rsid w:val="00CC0D36"/>
    <w:rsid w:val="00CC7AAA"/>
    <w:rsid w:val="00CC7CC0"/>
    <w:rsid w:val="00CD421E"/>
    <w:rsid w:val="00CD68DE"/>
    <w:rsid w:val="00CE2EB8"/>
    <w:rsid w:val="00CF15F9"/>
    <w:rsid w:val="00CF169C"/>
    <w:rsid w:val="00CF5AF3"/>
    <w:rsid w:val="00D03296"/>
    <w:rsid w:val="00D03B1E"/>
    <w:rsid w:val="00D041B7"/>
    <w:rsid w:val="00D06AC1"/>
    <w:rsid w:val="00D06FFA"/>
    <w:rsid w:val="00D07AA4"/>
    <w:rsid w:val="00D22787"/>
    <w:rsid w:val="00D315C0"/>
    <w:rsid w:val="00D316F9"/>
    <w:rsid w:val="00D32750"/>
    <w:rsid w:val="00D35B98"/>
    <w:rsid w:val="00D35E49"/>
    <w:rsid w:val="00D36FC6"/>
    <w:rsid w:val="00D41C85"/>
    <w:rsid w:val="00D4265C"/>
    <w:rsid w:val="00D46444"/>
    <w:rsid w:val="00D50AF2"/>
    <w:rsid w:val="00D52FD1"/>
    <w:rsid w:val="00D61E8F"/>
    <w:rsid w:val="00D644AE"/>
    <w:rsid w:val="00D66DA5"/>
    <w:rsid w:val="00D73B2A"/>
    <w:rsid w:val="00D76A56"/>
    <w:rsid w:val="00D805E7"/>
    <w:rsid w:val="00D825EE"/>
    <w:rsid w:val="00D90879"/>
    <w:rsid w:val="00D92FA3"/>
    <w:rsid w:val="00D940F2"/>
    <w:rsid w:val="00D97D6E"/>
    <w:rsid w:val="00DA29F7"/>
    <w:rsid w:val="00DA4E7A"/>
    <w:rsid w:val="00DA5FA9"/>
    <w:rsid w:val="00DA7682"/>
    <w:rsid w:val="00DA76C8"/>
    <w:rsid w:val="00DB06F6"/>
    <w:rsid w:val="00DB0C29"/>
    <w:rsid w:val="00DB0CC3"/>
    <w:rsid w:val="00DB228E"/>
    <w:rsid w:val="00DB46CE"/>
    <w:rsid w:val="00DC09A8"/>
    <w:rsid w:val="00DC42D1"/>
    <w:rsid w:val="00DC4A18"/>
    <w:rsid w:val="00DC5EF9"/>
    <w:rsid w:val="00DC68EA"/>
    <w:rsid w:val="00DC7A10"/>
    <w:rsid w:val="00DD0287"/>
    <w:rsid w:val="00DD370E"/>
    <w:rsid w:val="00DD47F0"/>
    <w:rsid w:val="00DD4B1C"/>
    <w:rsid w:val="00DE5BCC"/>
    <w:rsid w:val="00DE5F2F"/>
    <w:rsid w:val="00DE6B73"/>
    <w:rsid w:val="00DF2369"/>
    <w:rsid w:val="00DF5F94"/>
    <w:rsid w:val="00E06DEB"/>
    <w:rsid w:val="00E12677"/>
    <w:rsid w:val="00E1427E"/>
    <w:rsid w:val="00E14A04"/>
    <w:rsid w:val="00E20D5F"/>
    <w:rsid w:val="00E215EC"/>
    <w:rsid w:val="00E225F4"/>
    <w:rsid w:val="00E314CB"/>
    <w:rsid w:val="00E34083"/>
    <w:rsid w:val="00E3534D"/>
    <w:rsid w:val="00E35A78"/>
    <w:rsid w:val="00E40F3D"/>
    <w:rsid w:val="00E410E7"/>
    <w:rsid w:val="00E412A7"/>
    <w:rsid w:val="00E41768"/>
    <w:rsid w:val="00E45DF6"/>
    <w:rsid w:val="00E47D7D"/>
    <w:rsid w:val="00E5095F"/>
    <w:rsid w:val="00E5133A"/>
    <w:rsid w:val="00E51A11"/>
    <w:rsid w:val="00E521B2"/>
    <w:rsid w:val="00E60EE9"/>
    <w:rsid w:val="00E60F97"/>
    <w:rsid w:val="00E6231A"/>
    <w:rsid w:val="00E6338C"/>
    <w:rsid w:val="00E6492E"/>
    <w:rsid w:val="00E66170"/>
    <w:rsid w:val="00E67AE3"/>
    <w:rsid w:val="00E70B90"/>
    <w:rsid w:val="00E84B2B"/>
    <w:rsid w:val="00E84F8E"/>
    <w:rsid w:val="00E8501D"/>
    <w:rsid w:val="00E85437"/>
    <w:rsid w:val="00E86604"/>
    <w:rsid w:val="00E87914"/>
    <w:rsid w:val="00E92E45"/>
    <w:rsid w:val="00E952EA"/>
    <w:rsid w:val="00EA44FD"/>
    <w:rsid w:val="00EA492E"/>
    <w:rsid w:val="00EB2FF1"/>
    <w:rsid w:val="00EB4923"/>
    <w:rsid w:val="00EB57D6"/>
    <w:rsid w:val="00EC4018"/>
    <w:rsid w:val="00EC44F3"/>
    <w:rsid w:val="00EC54F3"/>
    <w:rsid w:val="00EC6AD5"/>
    <w:rsid w:val="00ED086D"/>
    <w:rsid w:val="00EE462A"/>
    <w:rsid w:val="00EE4B5D"/>
    <w:rsid w:val="00EF2F37"/>
    <w:rsid w:val="00EF468B"/>
    <w:rsid w:val="00EF4F2A"/>
    <w:rsid w:val="00EF6D14"/>
    <w:rsid w:val="00EF71B5"/>
    <w:rsid w:val="00EF7388"/>
    <w:rsid w:val="00F0331B"/>
    <w:rsid w:val="00F039A2"/>
    <w:rsid w:val="00F04F2B"/>
    <w:rsid w:val="00F05759"/>
    <w:rsid w:val="00F058B8"/>
    <w:rsid w:val="00F07543"/>
    <w:rsid w:val="00F128CA"/>
    <w:rsid w:val="00F13028"/>
    <w:rsid w:val="00F1634B"/>
    <w:rsid w:val="00F208F3"/>
    <w:rsid w:val="00F22392"/>
    <w:rsid w:val="00F238DF"/>
    <w:rsid w:val="00F31E0A"/>
    <w:rsid w:val="00F35942"/>
    <w:rsid w:val="00F41AA6"/>
    <w:rsid w:val="00F44884"/>
    <w:rsid w:val="00F44A2E"/>
    <w:rsid w:val="00F47206"/>
    <w:rsid w:val="00F51163"/>
    <w:rsid w:val="00F5236E"/>
    <w:rsid w:val="00F538ED"/>
    <w:rsid w:val="00F56B43"/>
    <w:rsid w:val="00F601F6"/>
    <w:rsid w:val="00F61053"/>
    <w:rsid w:val="00F62D6A"/>
    <w:rsid w:val="00F63A1B"/>
    <w:rsid w:val="00F67761"/>
    <w:rsid w:val="00F67FF1"/>
    <w:rsid w:val="00F76024"/>
    <w:rsid w:val="00F7764A"/>
    <w:rsid w:val="00F8045D"/>
    <w:rsid w:val="00F86383"/>
    <w:rsid w:val="00F90803"/>
    <w:rsid w:val="00F92F46"/>
    <w:rsid w:val="00F941D5"/>
    <w:rsid w:val="00F9432B"/>
    <w:rsid w:val="00F96275"/>
    <w:rsid w:val="00FA2555"/>
    <w:rsid w:val="00FA3E2A"/>
    <w:rsid w:val="00FB3448"/>
    <w:rsid w:val="00FB5230"/>
    <w:rsid w:val="00FB7A0D"/>
    <w:rsid w:val="00FB7A19"/>
    <w:rsid w:val="00FC3DEE"/>
    <w:rsid w:val="00FC64CF"/>
    <w:rsid w:val="00FD2671"/>
    <w:rsid w:val="00FD3F9E"/>
    <w:rsid w:val="00FD6F71"/>
    <w:rsid w:val="00FD7113"/>
    <w:rsid w:val="00FE22B9"/>
    <w:rsid w:val="00FE22D1"/>
    <w:rsid w:val="00FE494C"/>
    <w:rsid w:val="00FF0F28"/>
    <w:rsid w:val="00FF128F"/>
    <w:rsid w:val="00FF14FE"/>
    <w:rsid w:val="00FF27DF"/>
    <w:rsid w:val="00FF3CE9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6F156C"/>
  <w15:chartTrackingRefBased/>
  <w15:docId w15:val="{BC3E4AFC-92C3-4CE6-94BE-8C578F34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269"/>
    <w:rPr>
      <w:sz w:val="24"/>
      <w:szCs w:val="24"/>
      <w:lang w:val="hr-HR"/>
    </w:rPr>
  </w:style>
  <w:style w:type="paragraph" w:styleId="Heading1">
    <w:name w:val="heading 1"/>
    <w:basedOn w:val="Normal"/>
    <w:next w:val="Normal"/>
    <w:qFormat/>
    <w:rsid w:val="00316AE4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316AE4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316AE4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Heading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456C4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316AE4"/>
    <w:rPr>
      <w:rFonts w:cs="Arial"/>
      <w:b/>
      <w:i/>
      <w:sz w:val="24"/>
      <w:szCs w:val="22"/>
      <w:lang w:val="hr-HR" w:eastAsia="hr-HR" w:bidi="ar-SA"/>
    </w:rPr>
  </w:style>
  <w:style w:type="paragraph" w:customStyle="1" w:styleId="Odlomak">
    <w:name w:val="Odlomak"/>
    <w:basedOn w:val="Normal"/>
    <w:rsid w:val="00955D55"/>
    <w:pPr>
      <w:keepNext/>
      <w:keepLines/>
      <w:spacing w:after="60"/>
    </w:pPr>
    <w:rPr>
      <w:b/>
      <w:snapToGrid w:val="0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lang w:val="en-US"/>
    </w:rPr>
  </w:style>
  <w:style w:type="paragraph" w:customStyle="1" w:styleId="Slijedi">
    <w:name w:val="Slijedi"/>
    <w:basedOn w:val="Naglasak"/>
    <w:rsid w:val="00EB2FF1"/>
    <w:pPr>
      <w:numPr>
        <w:numId w:val="5"/>
      </w:numPr>
    </w:pPr>
  </w:style>
  <w:style w:type="paragraph" w:customStyle="1" w:styleId="Naglasak">
    <w:name w:val="Naglasak"/>
    <w:basedOn w:val="Normal"/>
    <w:rsid w:val="00EB2FF1"/>
    <w:pPr>
      <w:numPr>
        <w:numId w:val="7"/>
      </w:numPr>
    </w:pPr>
    <w:rPr>
      <w:b/>
    </w:rPr>
  </w:style>
  <w:style w:type="paragraph" w:customStyle="1" w:styleId="Abc">
    <w:name w:val="Abc"/>
    <w:basedOn w:val="Normal"/>
    <w:pPr>
      <w:numPr>
        <w:numId w:val="2"/>
      </w:numPr>
      <w:tabs>
        <w:tab w:val="clear" w:pos="360"/>
      </w:tabs>
      <w:ind w:left="641" w:hanging="357"/>
    </w:pPr>
  </w:style>
  <w:style w:type="paragraph" w:customStyle="1" w:styleId="Autor">
    <w:name w:val="Autor"/>
    <w:basedOn w:val="Normal"/>
    <w:pPr>
      <w:pageBreakBefore/>
      <w:widowControl w:val="0"/>
      <w:jc w:val="right"/>
    </w:pPr>
    <w:rPr>
      <w:i/>
      <w:lang w:val="en-US"/>
    </w:rPr>
  </w:style>
  <w:style w:type="paragraph" w:customStyle="1" w:styleId="Program">
    <w:name w:val="Program"/>
    <w:rsid w:val="00F41AA6"/>
    <w:rPr>
      <w:rFonts w:ascii="Courier New" w:hAnsi="Courier New"/>
      <w:noProof/>
      <w:sz w:val="22"/>
      <w:lang w:val="en-GB"/>
    </w:rPr>
  </w:style>
  <w:style w:type="paragraph" w:customStyle="1" w:styleId="Nabrajanje">
    <w:name w:val="Nabrajanje"/>
    <w:basedOn w:val="Normal"/>
    <w:pPr>
      <w:numPr>
        <w:numId w:val="3"/>
      </w:numPr>
      <w:ind w:left="641" w:hanging="357"/>
    </w:pPr>
  </w:style>
  <w:style w:type="paragraph" w:customStyle="1" w:styleId="Naslovnica">
    <w:name w:val="Naslovnica"/>
    <w:basedOn w:val="Normal"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"/>
    <w:rsid w:val="004651A3"/>
    <w:pPr>
      <w:numPr>
        <w:numId w:val="8"/>
      </w:numPr>
      <w:tabs>
        <w:tab w:val="clear" w:pos="644"/>
        <w:tab w:val="left" w:pos="720"/>
      </w:tabs>
      <w:ind w:left="714" w:hanging="357"/>
    </w:pPr>
  </w:style>
  <w:style w:type="paragraph" w:customStyle="1" w:styleId="Naslov">
    <w:name w:val="Naslov"/>
    <w:basedOn w:val="Naslovnica"/>
    <w:rsid w:val="00FF0F28"/>
    <w:rPr>
      <w:sz w:val="36"/>
    </w:rPr>
  </w:style>
  <w:style w:type="character" w:customStyle="1" w:styleId="Original">
    <w:name w:val="Original"/>
    <w:rPr>
      <w:i/>
    </w:rPr>
  </w:style>
  <w:style w:type="character" w:customStyle="1" w:styleId="Primjer">
    <w:name w:val="Primjer"/>
    <w:rPr>
      <w:i/>
      <w:spacing w:val="0"/>
    </w:rPr>
  </w:style>
  <w:style w:type="paragraph" w:customStyle="1" w:styleId="Tablica">
    <w:name w:val="Tablica"/>
    <w:basedOn w:val="Normal"/>
    <w:pPr>
      <w:keepNext/>
      <w:keepLines/>
    </w:pPr>
    <w:rPr>
      <w:sz w:val="22"/>
    </w:rPr>
  </w:style>
  <w:style w:type="paragraph" w:styleId="Title">
    <w:name w:val="Title"/>
    <w:basedOn w:val="Normal"/>
    <w:qFormat/>
    <w:pPr>
      <w:spacing w:before="60" w:after="60"/>
      <w:jc w:val="center"/>
    </w:pPr>
    <w:rPr>
      <w:b/>
      <w:sz w:val="28"/>
    </w:rPr>
  </w:style>
  <w:style w:type="paragraph" w:styleId="Salutation">
    <w:name w:val="Salutation"/>
    <w:basedOn w:val="Normal"/>
    <w:next w:val="Normal"/>
  </w:style>
  <w:style w:type="paragraph" w:styleId="BodyText">
    <w:name w:val="Body Text"/>
    <w:basedOn w:val="Normal"/>
  </w:style>
  <w:style w:type="character" w:styleId="LineNumber">
    <w:name w:val="line number"/>
    <w:basedOn w:val="DefaultParagraphFont"/>
  </w:style>
  <w:style w:type="paragraph" w:customStyle="1" w:styleId="Zrno">
    <w:name w:val="Zrno"/>
    <w:basedOn w:val="Normal"/>
    <w:rsid w:val="00924F83"/>
    <w:pPr>
      <w:keepNext/>
      <w:numPr>
        <w:numId w:val="6"/>
      </w:numPr>
      <w:ind w:left="357" w:hanging="357"/>
    </w:pPr>
  </w:style>
  <w:style w:type="paragraph" w:customStyle="1" w:styleId="Natuknice2">
    <w:name w:val="Natuknice2"/>
    <w:basedOn w:val="Normal"/>
    <w:link w:val="Natuknice2Char"/>
    <w:rsid w:val="00582254"/>
    <w:pPr>
      <w:numPr>
        <w:ilvl w:val="2"/>
        <w:numId w:val="4"/>
      </w:numPr>
    </w:pPr>
    <w:rPr>
      <w:noProof/>
    </w:rPr>
  </w:style>
  <w:style w:type="character" w:customStyle="1" w:styleId="Natuknice2Char">
    <w:name w:val="Natuknice2 Char"/>
    <w:link w:val="Natuknice2"/>
    <w:rsid w:val="00582254"/>
    <w:rPr>
      <w:rFonts w:cs="Arial"/>
      <w:noProof/>
      <w:sz w:val="24"/>
      <w:szCs w:val="22"/>
      <w:lang w:val="hr-HR" w:eastAsia="hr-HR" w:bidi="ar-SA"/>
    </w:rPr>
  </w:style>
  <w:style w:type="paragraph" w:styleId="Header">
    <w:name w:val="head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paragraph" w:styleId="Footer">
    <w:name w:val="foot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sid w:val="00450219"/>
    <w:rPr>
      <w:sz w:val="16"/>
      <w:szCs w:val="16"/>
    </w:rPr>
  </w:style>
  <w:style w:type="paragraph" w:styleId="CommentText">
    <w:name w:val="annotation text"/>
    <w:basedOn w:val="Normal"/>
    <w:semiHidden/>
    <w:rsid w:val="0045021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50219"/>
    <w:rPr>
      <w:b/>
      <w:bCs/>
    </w:rPr>
  </w:style>
  <w:style w:type="paragraph" w:styleId="BalloonText">
    <w:name w:val="Balloon Text"/>
    <w:basedOn w:val="Normal"/>
    <w:semiHidden/>
    <w:rsid w:val="0045021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C2466"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semiHidden/>
    <w:rsid w:val="004E7238"/>
  </w:style>
  <w:style w:type="paragraph" w:styleId="TOC2">
    <w:name w:val="toc 2"/>
    <w:basedOn w:val="Normal"/>
    <w:next w:val="Normal"/>
    <w:autoRedefine/>
    <w:semiHidden/>
    <w:rsid w:val="004E7238"/>
    <w:pPr>
      <w:ind w:left="240"/>
    </w:pPr>
  </w:style>
  <w:style w:type="paragraph" w:styleId="TOC3">
    <w:name w:val="toc 3"/>
    <w:basedOn w:val="Normal"/>
    <w:next w:val="Normal"/>
    <w:autoRedefine/>
    <w:semiHidden/>
    <w:rsid w:val="004E7238"/>
    <w:pPr>
      <w:ind w:left="480"/>
    </w:pPr>
  </w:style>
  <w:style w:type="character" w:styleId="Hyperlink">
    <w:name w:val="Hyperlink"/>
    <w:rsid w:val="004E7238"/>
    <w:rPr>
      <w:color w:val="0000FF"/>
      <w:u w:val="single"/>
    </w:rPr>
  </w:style>
  <w:style w:type="table" w:styleId="TableGrid">
    <w:name w:val="Table Grid"/>
    <w:basedOn w:val="TableNormal"/>
    <w:rsid w:val="009F6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026467"/>
    <w:rPr>
      <w:color w:val="800080"/>
      <w:u w:val="single"/>
    </w:rPr>
  </w:style>
  <w:style w:type="paragraph" w:styleId="NormalWeb">
    <w:name w:val="Normal (Web)"/>
    <w:basedOn w:val="Normal"/>
    <w:rsid w:val="00F07543"/>
    <w:pPr>
      <w:spacing w:before="100" w:beforeAutospacing="1" w:after="100" w:afterAutospacing="1"/>
    </w:pPr>
    <w:rPr>
      <w:rFonts w:eastAsia="MS Mincho"/>
      <w:lang w:val="en-US" w:eastAsia="ja-JP"/>
    </w:rPr>
  </w:style>
  <w:style w:type="paragraph" w:customStyle="1" w:styleId="Upute">
    <w:name w:val="Upute"/>
    <w:basedOn w:val="Normal"/>
    <w:rsid w:val="00B26C46"/>
    <w:rPr>
      <w:rFonts w:ascii="Arial" w:hAnsi="Arial"/>
      <w:color w:val="0000F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esi\OneDrive%20-%20fer.hr\NASTAVA\RIS\Predlo&#353;ci\SlucajKoristenj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SlucajKoristenja.dot</Template>
  <TotalTime>29</TotalTime>
  <Pages>1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Slučaj korištenja</vt:lpstr>
    </vt:vector>
  </TitlesOfParts>
  <Manager>Krešimir Fertalj</Manager>
  <Company>FER</Company>
  <LinksUpToDate>false</LinksUpToDate>
  <CharactersWithSpaces>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Slučaj korištenja</dc:title>
  <dc:subject>Predložak</dc:subject>
  <dc:creator>Krešimir Fertalj</dc:creator>
  <cp:keywords/>
  <cp:lastModifiedBy>Frano</cp:lastModifiedBy>
  <cp:revision>3</cp:revision>
  <cp:lastPrinted>2004-04-22T16:55:00Z</cp:lastPrinted>
  <dcterms:created xsi:type="dcterms:W3CDTF">2022-02-27T22:04:00Z</dcterms:created>
  <dcterms:modified xsi:type="dcterms:W3CDTF">2024-05-28T18:27:00Z</dcterms:modified>
</cp:coreProperties>
</file>